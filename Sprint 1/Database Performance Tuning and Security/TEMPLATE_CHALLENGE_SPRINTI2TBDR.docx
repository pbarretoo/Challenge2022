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49181259"/>
    <w:p w14:paraId="59230691" w14:textId="2B321E74" w:rsidR="0003718D" w:rsidRPr="0003718D" w:rsidRDefault="00650FE8" w:rsidP="0003718D">
      <w:pPr>
        <w:widowControl w:val="0"/>
        <w:autoSpaceDE w:val="0"/>
        <w:autoSpaceDN w:val="0"/>
        <w:spacing w:after="0" w:line="240" w:lineRule="auto"/>
        <w:ind w:firstLine="0"/>
        <w:jc w:val="center"/>
        <w:rPr>
          <w:rFonts w:ascii="Times New Roman" w:hAnsi="Calibri" w:cs="Calibri"/>
          <w:sz w:val="20"/>
          <w:szCs w:val="20"/>
          <w:lang w:val="pt-PT" w:eastAsia="pt-PT" w:bidi="pt-PT"/>
        </w:rPr>
      </w:pPr>
      <w:r w:rsidRPr="00650FE8">
        <w:rPr>
          <w:rFonts w:ascii="Times New Roman" w:hAnsi="Calibri" w:cs="Calibri"/>
          <w:noProof/>
          <w:sz w:val="20"/>
          <w:szCs w:val="20"/>
          <w:lang w:val="pt-PT" w:eastAsia="pt-PT" w:bidi="pt-P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84D03E" wp14:editId="4E8CC4BE">
                <wp:simplePos x="0" y="0"/>
                <wp:positionH relativeFrom="page">
                  <wp:posOffset>-28575</wp:posOffset>
                </wp:positionH>
                <wp:positionV relativeFrom="page">
                  <wp:posOffset>-85725</wp:posOffset>
                </wp:positionV>
                <wp:extent cx="312420" cy="11896725"/>
                <wp:effectExtent l="0" t="0" r="0" b="9525"/>
                <wp:wrapNone/>
                <wp:docPr id="6" name="Freeform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12420" cy="11896725"/>
                        </a:xfrm>
                        <a:custGeom>
                          <a:avLst/>
                          <a:gdLst>
                            <a:gd name="T0" fmla="+- 0 499 7"/>
                            <a:gd name="T1" fmla="*/ T0 w 492"/>
                            <a:gd name="T2" fmla="*/ 12 h 16784"/>
                            <a:gd name="T3" fmla="+- 0 485 7"/>
                            <a:gd name="T4" fmla="*/ T3 w 492"/>
                            <a:gd name="T5" fmla="*/ 12 h 16784"/>
                            <a:gd name="T6" fmla="+- 0 485 7"/>
                            <a:gd name="T7" fmla="*/ T6 w 492"/>
                            <a:gd name="T8" fmla="*/ 0 h 16784"/>
                            <a:gd name="T9" fmla="+- 0 7 7"/>
                            <a:gd name="T10" fmla="*/ T9 w 492"/>
                            <a:gd name="T11" fmla="*/ 0 h 16784"/>
                            <a:gd name="T12" fmla="+- 0 7 7"/>
                            <a:gd name="T13" fmla="*/ T12 w 492"/>
                            <a:gd name="T14" fmla="*/ 16757 h 16784"/>
                            <a:gd name="T15" fmla="+- 0 485 7"/>
                            <a:gd name="T16" fmla="*/ T15 w 492"/>
                            <a:gd name="T17" fmla="*/ 16757 h 16784"/>
                            <a:gd name="T18" fmla="+- 0 485 7"/>
                            <a:gd name="T19" fmla="*/ T18 w 492"/>
                            <a:gd name="T20" fmla="*/ 16783 h 16784"/>
                            <a:gd name="T21" fmla="+- 0 499 7"/>
                            <a:gd name="T22" fmla="*/ T21 w 492"/>
                            <a:gd name="T23" fmla="*/ 16783 h 16784"/>
                            <a:gd name="T24" fmla="+- 0 499 7"/>
                            <a:gd name="T25" fmla="*/ T24 w 492"/>
                            <a:gd name="T26" fmla="*/ 12 h 16784"/>
                          </a:gdLst>
                          <a:ahLst/>
                          <a:cxnLst>
                            <a:cxn ang="0">
                              <a:pos x="T1" y="T2"/>
                            </a:cxn>
                            <a:cxn ang="0">
                              <a:pos x="T4" y="T5"/>
                            </a:cxn>
                            <a:cxn ang="0">
                              <a:pos x="T7" y="T8"/>
                            </a:cxn>
                            <a:cxn ang="0">
                              <a:pos x="T10" y="T11"/>
                            </a:cxn>
                            <a:cxn ang="0">
                              <a:pos x="T13" y="T14"/>
                            </a:cxn>
                            <a:cxn ang="0">
                              <a:pos x="T16" y="T17"/>
                            </a:cxn>
                            <a:cxn ang="0">
                              <a:pos x="T19" y="T20"/>
                            </a:cxn>
                            <a:cxn ang="0">
                              <a:pos x="T22" y="T23"/>
                            </a:cxn>
                            <a:cxn ang="0">
                              <a:pos x="T25" y="T26"/>
                            </a:cxn>
                          </a:cxnLst>
                          <a:rect l="0" t="0" r="r" b="b"/>
                          <a:pathLst>
                            <a:path w="492" h="16784">
                              <a:moveTo>
                                <a:pt x="492" y="12"/>
                              </a:moveTo>
                              <a:lnTo>
                                <a:pt x="478" y="12"/>
                              </a:lnTo>
                              <a:lnTo>
                                <a:pt x="478" y="0"/>
                              </a:lnTo>
                              <a:lnTo>
                                <a:pt x="0" y="0"/>
                              </a:lnTo>
                              <a:lnTo>
                                <a:pt x="0" y="16757"/>
                              </a:lnTo>
                              <a:lnTo>
                                <a:pt x="478" y="16757"/>
                              </a:lnTo>
                              <a:lnTo>
                                <a:pt x="478" y="16783"/>
                              </a:lnTo>
                              <a:lnTo>
                                <a:pt x="492" y="16783"/>
                              </a:lnTo>
                              <a:lnTo>
                                <a:pt x="492" y="12"/>
                              </a:lnTo>
                            </a:path>
                          </a:pathLst>
                        </a:custGeom>
                        <a:solidFill>
                          <a:srgbClr val="FF006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pic="http://schemas.openxmlformats.org/drawingml/2006/picture" xmlns:a14="http://schemas.microsoft.com/office/drawing/2010/main" xmlns:a="http://schemas.openxmlformats.org/drawingml/2006/main">
            <w:pict w14:anchorId="15B44DE6">
              <v:shape id="Freeform 9" style="position:absolute;margin-left:-2.25pt;margin-top:-6.75pt;width:24.6pt;height:936.7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492,16784" o:spid="_x0000_s1026" fillcolor="#f06" stroked="f" path="m492,12r-14,l478,,,,,16757r478,l478,16783r14,l492,12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" w14:anchorId="37A98A4A">
                <v:path arrowok="t" o:connecttype="custom" o:connectlocs="312420,8506;303530,8506;303530,0;0,0;0,11877587;303530,11877587;303530,11896016;312420,11896016;312420,8506" o:connectangles="0,0,0,0,0,0,0,0,0"/>
                <w10:wrap anchorx="page" anchory="page"/>
              </v:shape>
            </w:pict>
          </mc:Fallback>
        </mc:AlternateContent>
      </w:r>
      <w:r w:rsidRPr="00650FE8">
        <w:rPr>
          <w:rFonts w:ascii="Times New Roman" w:hAnsi="Calibri" w:cs="Calibri"/>
          <w:noProof/>
          <w:sz w:val="20"/>
          <w:szCs w:val="20"/>
          <w:lang w:val="pt-PT" w:eastAsia="pt-PT" w:bidi="pt-PT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6C8A2D0" wp14:editId="4D9D9BAB">
                <wp:simplePos x="0" y="0"/>
                <wp:positionH relativeFrom="page">
                  <wp:posOffset>7210425</wp:posOffset>
                </wp:positionH>
                <wp:positionV relativeFrom="page">
                  <wp:posOffset>-9525</wp:posOffset>
                </wp:positionV>
                <wp:extent cx="325120" cy="11826875"/>
                <wp:effectExtent l="0" t="0" r="0" b="3175"/>
                <wp:wrapNone/>
                <wp:docPr id="4" name="Freeform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25120" cy="11826875"/>
                        </a:xfrm>
                        <a:custGeom>
                          <a:avLst/>
                          <a:gdLst>
                            <a:gd name="T0" fmla="+- 0 11890 11378"/>
                            <a:gd name="T1" fmla="*/ T0 w 512"/>
                            <a:gd name="T2" fmla="*/ 12 h 16786"/>
                            <a:gd name="T3" fmla="+- 0 11856 11378"/>
                            <a:gd name="T4" fmla="*/ T3 w 512"/>
                            <a:gd name="T5" fmla="*/ 12 h 16786"/>
                            <a:gd name="T6" fmla="+- 0 11856 11378"/>
                            <a:gd name="T7" fmla="*/ T6 w 512"/>
                            <a:gd name="T8" fmla="*/ 0 h 16786"/>
                            <a:gd name="T9" fmla="+- 0 11378 11378"/>
                            <a:gd name="T10" fmla="*/ T9 w 512"/>
                            <a:gd name="T11" fmla="*/ 0 h 16786"/>
                            <a:gd name="T12" fmla="+- 0 11378 11378"/>
                            <a:gd name="T13" fmla="*/ T12 w 512"/>
                            <a:gd name="T14" fmla="*/ 16764 h 16786"/>
                            <a:gd name="T15" fmla="+- 0 11856 11378"/>
                            <a:gd name="T16" fmla="*/ T15 w 512"/>
                            <a:gd name="T17" fmla="*/ 16764 h 16786"/>
                            <a:gd name="T18" fmla="+- 0 11856 11378"/>
                            <a:gd name="T19" fmla="*/ T18 w 512"/>
                            <a:gd name="T20" fmla="*/ 16786 h 16786"/>
                            <a:gd name="T21" fmla="+- 0 11890 11378"/>
                            <a:gd name="T22" fmla="*/ T21 w 512"/>
                            <a:gd name="T23" fmla="*/ 16786 h 16786"/>
                            <a:gd name="T24" fmla="+- 0 11890 11378"/>
                            <a:gd name="T25" fmla="*/ T24 w 512"/>
                            <a:gd name="T26" fmla="*/ 12 h 16786"/>
                          </a:gdLst>
                          <a:ahLst/>
                          <a:cxnLst>
                            <a:cxn ang="0">
                              <a:pos x="T1" y="T2"/>
                            </a:cxn>
                            <a:cxn ang="0">
                              <a:pos x="T4" y="T5"/>
                            </a:cxn>
                            <a:cxn ang="0">
                              <a:pos x="T7" y="T8"/>
                            </a:cxn>
                            <a:cxn ang="0">
                              <a:pos x="T10" y="T11"/>
                            </a:cxn>
                            <a:cxn ang="0">
                              <a:pos x="T13" y="T14"/>
                            </a:cxn>
                            <a:cxn ang="0">
                              <a:pos x="T16" y="T17"/>
                            </a:cxn>
                            <a:cxn ang="0">
                              <a:pos x="T19" y="T20"/>
                            </a:cxn>
                            <a:cxn ang="0">
                              <a:pos x="T22" y="T23"/>
                            </a:cxn>
                            <a:cxn ang="0">
                              <a:pos x="T25" y="T26"/>
                            </a:cxn>
                          </a:cxnLst>
                          <a:rect l="0" t="0" r="r" b="b"/>
                          <a:pathLst>
                            <a:path w="512" h="16786">
                              <a:moveTo>
                                <a:pt x="512" y="12"/>
                              </a:moveTo>
                              <a:lnTo>
                                <a:pt x="478" y="12"/>
                              </a:lnTo>
                              <a:lnTo>
                                <a:pt x="478" y="0"/>
                              </a:lnTo>
                              <a:lnTo>
                                <a:pt x="0" y="0"/>
                              </a:lnTo>
                              <a:lnTo>
                                <a:pt x="0" y="16764"/>
                              </a:lnTo>
                              <a:lnTo>
                                <a:pt x="478" y="16764"/>
                              </a:lnTo>
                              <a:lnTo>
                                <a:pt x="478" y="16786"/>
                              </a:lnTo>
                              <a:lnTo>
                                <a:pt x="512" y="16786"/>
                              </a:lnTo>
                              <a:lnTo>
                                <a:pt x="512" y="12"/>
                              </a:lnTo>
                            </a:path>
                          </a:pathLst>
                        </a:custGeom>
                        <a:solidFill>
                          <a:srgbClr val="FF006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pic="http://schemas.openxmlformats.org/drawingml/2006/picture" xmlns:a14="http://schemas.microsoft.com/office/drawing/2010/main" xmlns:a="http://schemas.openxmlformats.org/drawingml/2006/main">
            <w:pict w14:anchorId="3751ED6D">
              <v:shape id="Freeform 8" style="position:absolute;margin-left:567.75pt;margin-top:-.75pt;width:25.6pt;height:931.2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512,16786" o:spid="_x0000_s1026" fillcolor="#f06" stroked="f" path="m512,12r-34,l478,,,,,16764r478,l478,16786r34,l512,12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" w14:anchorId="7C1E30EF">
                <v:path arrowok="t" o:connecttype="custom" o:connectlocs="325120,8455;303530,8455;303530,0;0,0;0,11811375;303530,11811375;303530,11826875;325120,11826875;325120,8455" o:connectangles="0,0,0,0,0,0,0,0,0"/>
                <w10:wrap anchorx="page" anchory="page"/>
              </v:shape>
            </w:pict>
          </mc:Fallback>
        </mc:AlternateContent>
      </w:r>
      <w:r w:rsidR="6386C8BF">
        <w:t>.</w:t>
      </w:r>
      <w:r w:rsidR="0003718D" w:rsidRPr="0003718D">
        <w:rPr>
          <w:rFonts w:ascii="Times New Roman" w:hAnsi="Calibri" w:cs="Calibri"/>
          <w:noProof/>
          <w:sz w:val="20"/>
          <w:szCs w:val="20"/>
          <w:lang w:val="pt-PT" w:eastAsia="pt-PT" w:bidi="pt-PT"/>
        </w:rPr>
        <w:drawing>
          <wp:inline distT="0" distB="0" distL="0" distR="0" wp14:anchorId="6A97FC91" wp14:editId="1F50DA0B">
            <wp:extent cx="2346774" cy="630935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46774" cy="63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FD5D9" w14:textId="77777777" w:rsidR="0003718D" w:rsidRPr="0003718D" w:rsidRDefault="0003718D" w:rsidP="0003718D">
      <w:pPr>
        <w:widowControl w:val="0"/>
        <w:autoSpaceDE w:val="0"/>
        <w:autoSpaceDN w:val="0"/>
        <w:spacing w:before="2" w:after="0" w:line="240" w:lineRule="auto"/>
        <w:ind w:firstLine="0"/>
        <w:jc w:val="left"/>
        <w:rPr>
          <w:rFonts w:ascii="Times New Roman" w:hAnsi="Calibri" w:cs="Calibri"/>
          <w:sz w:val="12"/>
          <w:szCs w:val="20"/>
          <w:lang w:val="pt-PT" w:eastAsia="pt-PT" w:bidi="pt-PT"/>
        </w:rPr>
      </w:pPr>
    </w:p>
    <w:p w14:paraId="6D7BB242" w14:textId="77777777" w:rsidR="0003718D" w:rsidRPr="0003718D" w:rsidRDefault="0003718D" w:rsidP="0003718D">
      <w:pPr>
        <w:widowControl w:val="0"/>
        <w:autoSpaceDE w:val="0"/>
        <w:autoSpaceDN w:val="0"/>
        <w:spacing w:before="35" w:after="0" w:line="240" w:lineRule="auto"/>
        <w:ind w:right="-1" w:firstLine="0"/>
        <w:jc w:val="center"/>
        <w:rPr>
          <w:rFonts w:ascii="Calibri" w:hAnsi="Calibri" w:cs="Calibri"/>
          <w:sz w:val="32"/>
          <w:lang w:val="pt-PT" w:eastAsia="pt-PT" w:bidi="pt-PT"/>
        </w:rPr>
      </w:pPr>
      <w:r w:rsidRPr="0003718D">
        <w:rPr>
          <w:rFonts w:ascii="Calibri" w:hAnsi="Calibri" w:cs="Calibri"/>
          <w:color w:val="404040"/>
          <w:sz w:val="32"/>
          <w:lang w:val="pt-PT" w:eastAsia="pt-PT" w:bidi="pt-PT"/>
        </w:rPr>
        <w:t>Faculdade de Informática e Administração Paulista</w:t>
      </w:r>
    </w:p>
    <w:p w14:paraId="3D72724E" w14:textId="3CC70CA0" w:rsidR="0003718D" w:rsidRPr="0003718D" w:rsidRDefault="0003718D" w:rsidP="004F1D41">
      <w:pPr>
        <w:ind w:firstLine="0"/>
        <w:jc w:val="center"/>
        <w:rPr>
          <w:rFonts w:ascii="Calibri" w:hAnsi="Calibri" w:cs="Calibri"/>
          <w:szCs w:val="24"/>
          <w:lang w:val="pt-PT" w:eastAsia="pt-PT" w:bidi="pt-PT"/>
        </w:rPr>
      </w:pPr>
    </w:p>
    <w:bookmarkEnd w:id="0"/>
    <w:p w14:paraId="4A16C60F" w14:textId="3FCCEE39" w:rsidR="0003718D" w:rsidRDefault="0003718D" w:rsidP="004A05C4">
      <w:pPr>
        <w:pStyle w:val="Ttulo2"/>
      </w:pPr>
    </w:p>
    <w:p w14:paraId="58CCA1D8" w14:textId="77777777" w:rsidR="00987BE0" w:rsidRDefault="00987BE0" w:rsidP="00987BE0">
      <w:pPr>
        <w:pStyle w:val="Figura"/>
        <w:spacing w:after="480"/>
        <w:rPr>
          <w:noProof/>
          <w:lang w:eastAsia="pt-BR"/>
        </w:rPr>
      </w:pPr>
    </w:p>
    <w:p w14:paraId="3D69C14C" w14:textId="77777777" w:rsidR="00987BE0" w:rsidRDefault="00987BE0" w:rsidP="00987BE0">
      <w:pPr>
        <w:pStyle w:val="Figura"/>
        <w:spacing w:after="480"/>
        <w:rPr>
          <w:noProof/>
          <w:lang w:eastAsia="pt-BR"/>
        </w:rPr>
      </w:pPr>
    </w:p>
    <w:p w14:paraId="1D2954AE" w14:textId="77777777" w:rsidR="00987BE0" w:rsidRDefault="00987BE0" w:rsidP="00987BE0">
      <w:pPr>
        <w:pStyle w:val="Figura"/>
        <w:spacing w:after="480"/>
        <w:rPr>
          <w:noProof/>
          <w:lang w:eastAsia="pt-BR"/>
        </w:rPr>
      </w:pPr>
    </w:p>
    <w:p w14:paraId="55A26968" w14:textId="77777777" w:rsidR="00987BE0" w:rsidRDefault="00987BE0" w:rsidP="00987BE0">
      <w:pPr>
        <w:pStyle w:val="Figura"/>
        <w:spacing w:after="480"/>
        <w:rPr>
          <w:noProof/>
          <w:lang w:eastAsia="pt-BR"/>
        </w:rPr>
      </w:pPr>
    </w:p>
    <w:p w14:paraId="297AB83C" w14:textId="523D81C8" w:rsidR="00987BE0" w:rsidRPr="00987BE0" w:rsidRDefault="00987BE0" w:rsidP="00A36C8B">
      <w:pPr>
        <w:pStyle w:val="TtulodaCapa"/>
        <w:ind w:firstLine="0"/>
        <w:rPr>
          <w:rStyle w:val="Forte"/>
          <w:b/>
          <w:bCs w:val="0"/>
        </w:rPr>
      </w:pPr>
    </w:p>
    <w:p w14:paraId="6C8B715A" w14:textId="77777777" w:rsidR="00DA25AF" w:rsidRDefault="00DA25AF" w:rsidP="00DA25AF">
      <w:pPr>
        <w:pStyle w:val="SubTtulo-AutoreVerso"/>
        <w:rPr>
          <w:rStyle w:val="SubTtulo-AutoreVersoChar"/>
          <w:b/>
        </w:rPr>
      </w:pPr>
      <w:r w:rsidRPr="00DA25AF">
        <w:rPr>
          <w:rStyle w:val="SubTtulo-AutoreVersoChar"/>
          <w:b/>
        </w:rPr>
        <w:t xml:space="preserve">Database Performance Tuning </w:t>
      </w:r>
    </w:p>
    <w:p w14:paraId="5AA0EB03" w14:textId="77777777" w:rsidR="00DA25AF" w:rsidRDefault="00DA25AF" w:rsidP="00DA25AF">
      <w:pPr>
        <w:pStyle w:val="SubTtulo-AutoreVerso"/>
        <w:rPr>
          <w:rStyle w:val="SubTtulo-AutoreVersoChar"/>
          <w:b/>
        </w:rPr>
      </w:pPr>
      <w:r w:rsidRPr="00DA25AF">
        <w:rPr>
          <w:rStyle w:val="SubTtulo-AutoreVersoChar"/>
          <w:b/>
        </w:rPr>
        <w:t xml:space="preserve">&amp; </w:t>
      </w:r>
    </w:p>
    <w:p w14:paraId="74408223" w14:textId="3C887944" w:rsidR="00D95FC7" w:rsidRDefault="00DA25AF" w:rsidP="00DA25AF">
      <w:pPr>
        <w:pStyle w:val="SubTtulo-AutoreVerso"/>
        <w:rPr>
          <w:rStyle w:val="SubTtulo-AutoreVersoChar"/>
          <w:b/>
        </w:rPr>
      </w:pPr>
      <w:r w:rsidRPr="00DA25AF">
        <w:rPr>
          <w:rStyle w:val="SubTtulo-AutoreVersoChar"/>
          <w:b/>
        </w:rPr>
        <w:t>Security</w:t>
      </w:r>
    </w:p>
    <w:p w14:paraId="217905AD" w14:textId="69CD67C2" w:rsidR="00987BE0" w:rsidRDefault="00D95FC7" w:rsidP="00DA25AF">
      <w:pPr>
        <w:pStyle w:val="SubTtulo-AutoreVerso"/>
        <w:rPr>
          <w:rStyle w:val="SubTtulo-AutoreVersoChar"/>
          <w:b/>
        </w:rPr>
      </w:pPr>
      <w:r w:rsidRPr="008E35F7">
        <w:rPr>
          <w:rStyle w:val="SubTtulo-AutoreVersoChar"/>
          <w:b/>
        </w:rPr>
        <w:t xml:space="preserve">ENTREGÁVEL DA DISCIPLINA </w:t>
      </w:r>
    </w:p>
    <w:p w14:paraId="76D32912" w14:textId="77777777" w:rsidR="00101E62" w:rsidRDefault="00101E62" w:rsidP="00DA25AF">
      <w:pPr>
        <w:pStyle w:val="SubTtulo-AutoreVerso"/>
        <w:rPr>
          <w:rStyle w:val="SubTtulo-AutoreVersoChar"/>
          <w:b/>
        </w:rPr>
      </w:pPr>
    </w:p>
    <w:p w14:paraId="0CFF1921" w14:textId="417F27D4" w:rsidR="00D95FC7" w:rsidRDefault="00D71306" w:rsidP="008E35F7">
      <w:pPr>
        <w:pStyle w:val="TtulodaCapa"/>
        <w:ind w:firstLine="0"/>
        <w:rPr>
          <w:rStyle w:val="SubTtulo-AutoreVersoChar"/>
          <w:b/>
        </w:rPr>
      </w:pPr>
      <w:r w:rsidRPr="00650FE8">
        <w:rPr>
          <w:rFonts w:ascii="Times New Roman" w:hAnsi="Calibri" w:cs="Calibri"/>
          <w:noProof/>
          <w:sz w:val="20"/>
          <w:lang w:val="pt-PT" w:eastAsia="pt-PT" w:bidi="pt-PT"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1D8DE68" wp14:editId="2D1D0099">
                <wp:simplePos x="0" y="0"/>
                <wp:positionH relativeFrom="page">
                  <wp:posOffset>7213388</wp:posOffset>
                </wp:positionH>
                <wp:positionV relativeFrom="page">
                  <wp:posOffset>-1117812</wp:posOffset>
                </wp:positionV>
                <wp:extent cx="325120" cy="11826875"/>
                <wp:effectExtent l="0" t="0" r="0" b="3175"/>
                <wp:wrapNone/>
                <wp:docPr id="10" name="Freeform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25120" cy="11826875"/>
                        </a:xfrm>
                        <a:custGeom>
                          <a:avLst/>
                          <a:gdLst>
                            <a:gd name="T0" fmla="+- 0 11890 11378"/>
                            <a:gd name="T1" fmla="*/ T0 w 512"/>
                            <a:gd name="T2" fmla="*/ 12 h 16786"/>
                            <a:gd name="T3" fmla="+- 0 11856 11378"/>
                            <a:gd name="T4" fmla="*/ T3 w 512"/>
                            <a:gd name="T5" fmla="*/ 12 h 16786"/>
                            <a:gd name="T6" fmla="+- 0 11856 11378"/>
                            <a:gd name="T7" fmla="*/ T6 w 512"/>
                            <a:gd name="T8" fmla="*/ 0 h 16786"/>
                            <a:gd name="T9" fmla="+- 0 11378 11378"/>
                            <a:gd name="T10" fmla="*/ T9 w 512"/>
                            <a:gd name="T11" fmla="*/ 0 h 16786"/>
                            <a:gd name="T12" fmla="+- 0 11378 11378"/>
                            <a:gd name="T13" fmla="*/ T12 w 512"/>
                            <a:gd name="T14" fmla="*/ 16764 h 16786"/>
                            <a:gd name="T15" fmla="+- 0 11856 11378"/>
                            <a:gd name="T16" fmla="*/ T15 w 512"/>
                            <a:gd name="T17" fmla="*/ 16764 h 16786"/>
                            <a:gd name="T18" fmla="+- 0 11856 11378"/>
                            <a:gd name="T19" fmla="*/ T18 w 512"/>
                            <a:gd name="T20" fmla="*/ 16786 h 16786"/>
                            <a:gd name="T21" fmla="+- 0 11890 11378"/>
                            <a:gd name="T22" fmla="*/ T21 w 512"/>
                            <a:gd name="T23" fmla="*/ 16786 h 16786"/>
                            <a:gd name="T24" fmla="+- 0 11890 11378"/>
                            <a:gd name="T25" fmla="*/ T24 w 512"/>
                            <a:gd name="T26" fmla="*/ 12 h 16786"/>
                          </a:gdLst>
                          <a:ahLst/>
                          <a:cxnLst>
                            <a:cxn ang="0">
                              <a:pos x="T1" y="T2"/>
                            </a:cxn>
                            <a:cxn ang="0">
                              <a:pos x="T4" y="T5"/>
                            </a:cxn>
                            <a:cxn ang="0">
                              <a:pos x="T7" y="T8"/>
                            </a:cxn>
                            <a:cxn ang="0">
                              <a:pos x="T10" y="T11"/>
                            </a:cxn>
                            <a:cxn ang="0">
                              <a:pos x="T13" y="T14"/>
                            </a:cxn>
                            <a:cxn ang="0">
                              <a:pos x="T16" y="T17"/>
                            </a:cxn>
                            <a:cxn ang="0">
                              <a:pos x="T19" y="T20"/>
                            </a:cxn>
                            <a:cxn ang="0">
                              <a:pos x="T22" y="T23"/>
                            </a:cxn>
                            <a:cxn ang="0">
                              <a:pos x="T25" y="T26"/>
                            </a:cxn>
                          </a:cxnLst>
                          <a:rect l="0" t="0" r="r" b="b"/>
                          <a:pathLst>
                            <a:path w="512" h="16786">
                              <a:moveTo>
                                <a:pt x="512" y="12"/>
                              </a:moveTo>
                              <a:lnTo>
                                <a:pt x="478" y="12"/>
                              </a:lnTo>
                              <a:lnTo>
                                <a:pt x="478" y="0"/>
                              </a:lnTo>
                              <a:lnTo>
                                <a:pt x="0" y="0"/>
                              </a:lnTo>
                              <a:lnTo>
                                <a:pt x="0" y="16764"/>
                              </a:lnTo>
                              <a:lnTo>
                                <a:pt x="478" y="16764"/>
                              </a:lnTo>
                              <a:lnTo>
                                <a:pt x="478" y="16786"/>
                              </a:lnTo>
                              <a:lnTo>
                                <a:pt x="512" y="16786"/>
                              </a:lnTo>
                              <a:lnTo>
                                <a:pt x="512" y="12"/>
                              </a:lnTo>
                            </a:path>
                          </a:pathLst>
                        </a:custGeom>
                        <a:solidFill>
                          <a:srgbClr val="FF006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pic="http://schemas.openxmlformats.org/drawingml/2006/picture" xmlns:a14="http://schemas.microsoft.com/office/drawing/2010/main" xmlns:a="http://schemas.openxmlformats.org/drawingml/2006/main">
            <w:pict w14:anchorId="1EE7222C">
              <v:shape id="Freeform 8" style="position:absolute;margin-left:568pt;margin-top:-88pt;width:25.6pt;height:931.25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512,16786" o:spid="_x0000_s1026" fillcolor="#f06" stroked="f" path="m512,12r-34,l478,,,,,16764r478,l478,16786r34,l512,12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" w14:anchorId="63EACDBD">
                <v:path arrowok="t" o:connecttype="custom" o:connectlocs="325120,8455;303530,8455;303530,0;0,0;0,11811375;303530,11811375;303530,11826875;325120,11826875;325120,8455" o:connectangles="0,0,0,0,0,0,0,0,0"/>
                <w10:wrap anchorx="page" anchory="page"/>
              </v:shape>
            </w:pict>
          </mc:Fallback>
        </mc:AlternateContent>
      </w:r>
      <w:r w:rsidRPr="00650FE8">
        <w:rPr>
          <w:rFonts w:ascii="Times New Roman" w:hAnsi="Calibri" w:cs="Calibri"/>
          <w:noProof/>
          <w:sz w:val="20"/>
          <w:lang w:val="pt-PT" w:eastAsia="pt-PT" w:bidi="pt-PT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F95833B" wp14:editId="440C524D">
                <wp:simplePos x="0" y="0"/>
                <wp:positionH relativeFrom="page">
                  <wp:posOffset>4869</wp:posOffset>
                </wp:positionH>
                <wp:positionV relativeFrom="page">
                  <wp:posOffset>4868</wp:posOffset>
                </wp:positionV>
                <wp:extent cx="325120" cy="11826875"/>
                <wp:effectExtent l="0" t="0" r="0" b="3175"/>
                <wp:wrapNone/>
                <wp:docPr id="9" name="Freeform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25120" cy="11826875"/>
                        </a:xfrm>
                        <a:custGeom>
                          <a:avLst/>
                          <a:gdLst>
                            <a:gd name="T0" fmla="+- 0 11890 11378"/>
                            <a:gd name="T1" fmla="*/ T0 w 512"/>
                            <a:gd name="T2" fmla="*/ 12 h 16786"/>
                            <a:gd name="T3" fmla="+- 0 11856 11378"/>
                            <a:gd name="T4" fmla="*/ T3 w 512"/>
                            <a:gd name="T5" fmla="*/ 12 h 16786"/>
                            <a:gd name="T6" fmla="+- 0 11856 11378"/>
                            <a:gd name="T7" fmla="*/ T6 w 512"/>
                            <a:gd name="T8" fmla="*/ 0 h 16786"/>
                            <a:gd name="T9" fmla="+- 0 11378 11378"/>
                            <a:gd name="T10" fmla="*/ T9 w 512"/>
                            <a:gd name="T11" fmla="*/ 0 h 16786"/>
                            <a:gd name="T12" fmla="+- 0 11378 11378"/>
                            <a:gd name="T13" fmla="*/ T12 w 512"/>
                            <a:gd name="T14" fmla="*/ 16764 h 16786"/>
                            <a:gd name="T15" fmla="+- 0 11856 11378"/>
                            <a:gd name="T16" fmla="*/ T15 w 512"/>
                            <a:gd name="T17" fmla="*/ 16764 h 16786"/>
                            <a:gd name="T18" fmla="+- 0 11856 11378"/>
                            <a:gd name="T19" fmla="*/ T18 w 512"/>
                            <a:gd name="T20" fmla="*/ 16786 h 16786"/>
                            <a:gd name="T21" fmla="+- 0 11890 11378"/>
                            <a:gd name="T22" fmla="*/ T21 w 512"/>
                            <a:gd name="T23" fmla="*/ 16786 h 16786"/>
                            <a:gd name="T24" fmla="+- 0 11890 11378"/>
                            <a:gd name="T25" fmla="*/ T24 w 512"/>
                            <a:gd name="T26" fmla="*/ 12 h 16786"/>
                          </a:gdLst>
                          <a:ahLst/>
                          <a:cxnLst>
                            <a:cxn ang="0">
                              <a:pos x="T1" y="T2"/>
                            </a:cxn>
                            <a:cxn ang="0">
                              <a:pos x="T4" y="T5"/>
                            </a:cxn>
                            <a:cxn ang="0">
                              <a:pos x="T7" y="T8"/>
                            </a:cxn>
                            <a:cxn ang="0">
                              <a:pos x="T10" y="T11"/>
                            </a:cxn>
                            <a:cxn ang="0">
                              <a:pos x="T13" y="T14"/>
                            </a:cxn>
                            <a:cxn ang="0">
                              <a:pos x="T16" y="T17"/>
                            </a:cxn>
                            <a:cxn ang="0">
                              <a:pos x="T19" y="T20"/>
                            </a:cxn>
                            <a:cxn ang="0">
                              <a:pos x="T22" y="T23"/>
                            </a:cxn>
                            <a:cxn ang="0">
                              <a:pos x="T25" y="T26"/>
                            </a:cxn>
                          </a:cxnLst>
                          <a:rect l="0" t="0" r="r" b="b"/>
                          <a:pathLst>
                            <a:path w="512" h="16786">
                              <a:moveTo>
                                <a:pt x="512" y="12"/>
                              </a:moveTo>
                              <a:lnTo>
                                <a:pt x="478" y="12"/>
                              </a:lnTo>
                              <a:lnTo>
                                <a:pt x="478" y="0"/>
                              </a:lnTo>
                              <a:lnTo>
                                <a:pt x="0" y="0"/>
                              </a:lnTo>
                              <a:lnTo>
                                <a:pt x="0" y="16764"/>
                              </a:lnTo>
                              <a:lnTo>
                                <a:pt x="478" y="16764"/>
                              </a:lnTo>
                              <a:lnTo>
                                <a:pt x="478" y="16786"/>
                              </a:lnTo>
                              <a:lnTo>
                                <a:pt x="512" y="16786"/>
                              </a:lnTo>
                              <a:lnTo>
                                <a:pt x="512" y="12"/>
                              </a:lnTo>
                            </a:path>
                          </a:pathLst>
                        </a:custGeom>
                        <a:solidFill>
                          <a:srgbClr val="FF006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pic="http://schemas.openxmlformats.org/drawingml/2006/picture" xmlns:a14="http://schemas.microsoft.com/office/drawing/2010/main" xmlns:a="http://schemas.openxmlformats.org/drawingml/2006/main">
            <w:pict w14:anchorId="0C19148C">
              <v:shape id="Freeform 8" style="position:absolute;margin-left:.4pt;margin-top:.4pt;width:25.6pt;height:931.25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512,16786" o:spid="_x0000_s1026" fillcolor="#f06" stroked="f" path="m512,12r-34,l478,,,,,16764r478,l478,16786r34,l512,12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" w14:anchorId="5AEBC8C0">
                <v:path arrowok="t" o:connecttype="custom" o:connectlocs="325120,8455;303530,8455;303530,0;0,0;0,11811375;303530,11811375;303530,11826875;325120,11826875;325120,8455" o:connectangles="0,0,0,0,0,0,0,0,0"/>
                <w10:wrap anchorx="page" anchory="page"/>
              </v:shape>
            </w:pict>
          </mc:Fallback>
        </mc:AlternateContent>
      </w:r>
      <w:r w:rsidR="00D95FC7">
        <w:rPr>
          <w:rStyle w:val="SubTtulo-AutoreVersoChar"/>
          <w:b/>
        </w:rPr>
        <w:t>INTEGRANTES</w:t>
      </w:r>
    </w:p>
    <w:tbl>
      <w:tblPr>
        <w:tblW w:w="8352" w:type="dxa"/>
        <w:tblInd w:w="7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79"/>
        <w:gridCol w:w="5773"/>
      </w:tblGrid>
      <w:tr w:rsidR="008E35F7" w:rsidRPr="00D95FC7" w14:paraId="78A12599" w14:textId="77777777" w:rsidTr="008E35F7">
        <w:trPr>
          <w:trHeight w:val="302"/>
        </w:trPr>
        <w:tc>
          <w:tcPr>
            <w:tcW w:w="2579" w:type="dxa"/>
            <w:shd w:val="clear" w:color="auto" w:fill="auto"/>
            <w:noWrap/>
            <w:vAlign w:val="bottom"/>
          </w:tcPr>
          <w:p w14:paraId="199A8A4B" w14:textId="77777777" w:rsidR="008E35F7" w:rsidRPr="008E35F7" w:rsidRDefault="008E35F7" w:rsidP="008E35F7">
            <w:pPr>
              <w:spacing w:after="0" w:line="240" w:lineRule="auto"/>
              <w:ind w:firstLine="0"/>
              <w:jc w:val="center"/>
              <w:rPr>
                <w:rFonts w:eastAsia="Times New Roman" w:cs="Arial"/>
                <w:b/>
                <w:bCs/>
                <w:color w:val="000000"/>
                <w:sz w:val="22"/>
                <w:lang w:eastAsia="pt-BR"/>
              </w:rPr>
            </w:pPr>
            <w:r w:rsidRPr="008E35F7">
              <w:rPr>
                <w:rFonts w:eastAsia="Times New Roman" w:cs="Arial"/>
                <w:b/>
                <w:bCs/>
                <w:color w:val="000000"/>
                <w:sz w:val="22"/>
                <w:lang w:eastAsia="pt-BR"/>
              </w:rPr>
              <w:t>RM</w:t>
            </w:r>
          </w:p>
          <w:p w14:paraId="355526CA" w14:textId="37607A81" w:rsidR="008E35F7" w:rsidRPr="008E35F7" w:rsidRDefault="008E35F7" w:rsidP="008E35F7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</w:pPr>
            <w:r w:rsidRPr="008E35F7">
              <w:rPr>
                <w:rFonts w:cs="Arial"/>
                <w:b/>
                <w:bCs/>
                <w:sz w:val="18"/>
                <w:szCs w:val="18"/>
                <w:lang w:eastAsia="pt-BR"/>
              </w:rPr>
              <w:t>(SOMENTE NÚMEROS)</w:t>
            </w:r>
          </w:p>
        </w:tc>
        <w:tc>
          <w:tcPr>
            <w:tcW w:w="5773" w:type="dxa"/>
            <w:shd w:val="clear" w:color="auto" w:fill="auto"/>
            <w:noWrap/>
            <w:vAlign w:val="bottom"/>
          </w:tcPr>
          <w:p w14:paraId="28A9692F" w14:textId="77777777" w:rsidR="008E35F7" w:rsidRPr="008E35F7" w:rsidRDefault="008E35F7" w:rsidP="008E35F7">
            <w:pPr>
              <w:spacing w:after="0" w:line="240" w:lineRule="auto"/>
              <w:ind w:firstLine="0"/>
              <w:jc w:val="center"/>
              <w:rPr>
                <w:rFonts w:eastAsia="Times New Roman" w:cs="Arial"/>
                <w:b/>
                <w:bCs/>
                <w:color w:val="000000"/>
                <w:sz w:val="22"/>
                <w:lang w:eastAsia="pt-BR"/>
              </w:rPr>
            </w:pPr>
            <w:r w:rsidRPr="008E35F7">
              <w:rPr>
                <w:rFonts w:eastAsia="Times New Roman" w:cs="Arial"/>
                <w:b/>
                <w:bCs/>
                <w:color w:val="000000"/>
                <w:sz w:val="22"/>
                <w:lang w:eastAsia="pt-BR"/>
              </w:rPr>
              <w:t>NOME COMPLEMENTO</w:t>
            </w:r>
          </w:p>
          <w:p w14:paraId="1EBDF65E" w14:textId="0634EC78" w:rsidR="008E35F7" w:rsidRPr="008E35F7" w:rsidRDefault="008E35F7" w:rsidP="008E35F7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</w:pPr>
            <w:r w:rsidRPr="008E35F7">
              <w:rPr>
                <w:rFonts w:eastAsia="Times New Roman" w:cs="Arial"/>
                <w:b/>
                <w:bCs/>
                <w:color w:val="000000"/>
                <w:sz w:val="18"/>
                <w:szCs w:val="18"/>
                <w:lang w:eastAsia="pt-BR"/>
              </w:rPr>
              <w:t>(SEM ABREVIAR)</w:t>
            </w:r>
          </w:p>
        </w:tc>
      </w:tr>
      <w:tr w:rsidR="008E35F7" w:rsidRPr="00D95FC7" w14:paraId="52EA65DC" w14:textId="77777777" w:rsidTr="008E35F7">
        <w:trPr>
          <w:trHeight w:val="302"/>
        </w:trPr>
        <w:tc>
          <w:tcPr>
            <w:tcW w:w="2579" w:type="dxa"/>
            <w:shd w:val="clear" w:color="auto" w:fill="auto"/>
            <w:noWrap/>
            <w:vAlign w:val="bottom"/>
          </w:tcPr>
          <w:p w14:paraId="681E6C1E" w14:textId="60302371" w:rsidR="008E35F7" w:rsidRPr="00D95FC7" w:rsidRDefault="00BE1B9F" w:rsidP="00D95FC7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  <w:t>88964</w:t>
            </w:r>
          </w:p>
        </w:tc>
        <w:tc>
          <w:tcPr>
            <w:tcW w:w="5773" w:type="dxa"/>
            <w:shd w:val="clear" w:color="auto" w:fill="auto"/>
            <w:noWrap/>
            <w:vAlign w:val="bottom"/>
          </w:tcPr>
          <w:p w14:paraId="7226BB3F" w14:textId="78ABD375" w:rsidR="008E35F7" w:rsidRPr="00D95FC7" w:rsidRDefault="00BE1B9F" w:rsidP="00D95FC7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  <w:t>Pedro Guilherme Polloni Barreto</w:t>
            </w:r>
          </w:p>
        </w:tc>
      </w:tr>
      <w:tr w:rsidR="008E35F7" w:rsidRPr="00D95FC7" w14:paraId="2C4BEE18" w14:textId="77777777" w:rsidTr="008E35F7">
        <w:trPr>
          <w:trHeight w:val="302"/>
        </w:trPr>
        <w:tc>
          <w:tcPr>
            <w:tcW w:w="2579" w:type="dxa"/>
            <w:shd w:val="clear" w:color="auto" w:fill="auto"/>
            <w:noWrap/>
            <w:vAlign w:val="bottom"/>
          </w:tcPr>
          <w:p w14:paraId="54BC33A9" w14:textId="6FC31F92" w:rsidR="008E35F7" w:rsidRPr="00D95FC7" w:rsidRDefault="00BE1B9F" w:rsidP="00D95FC7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  <w:t>84351</w:t>
            </w:r>
          </w:p>
        </w:tc>
        <w:tc>
          <w:tcPr>
            <w:tcW w:w="5773" w:type="dxa"/>
            <w:shd w:val="clear" w:color="auto" w:fill="auto"/>
            <w:noWrap/>
            <w:vAlign w:val="bottom"/>
          </w:tcPr>
          <w:p w14:paraId="5316C9E3" w14:textId="6BF25B9F" w:rsidR="008E35F7" w:rsidRPr="00D95FC7" w:rsidRDefault="00BE1B9F" w:rsidP="00D95FC7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  <w:t>Bruno Biancchi</w:t>
            </w:r>
          </w:p>
        </w:tc>
      </w:tr>
      <w:tr w:rsidR="008E35F7" w:rsidRPr="00D95FC7" w14:paraId="0F5AB8A3" w14:textId="77777777" w:rsidTr="008E35F7">
        <w:trPr>
          <w:trHeight w:val="302"/>
        </w:trPr>
        <w:tc>
          <w:tcPr>
            <w:tcW w:w="2579" w:type="dxa"/>
            <w:shd w:val="clear" w:color="auto" w:fill="auto"/>
            <w:noWrap/>
            <w:vAlign w:val="bottom"/>
          </w:tcPr>
          <w:p w14:paraId="5974B965" w14:textId="54746B81" w:rsidR="008E35F7" w:rsidRPr="00D95FC7" w:rsidRDefault="00BE1B9F" w:rsidP="00D95FC7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  <w:t>88670</w:t>
            </w:r>
          </w:p>
        </w:tc>
        <w:tc>
          <w:tcPr>
            <w:tcW w:w="5773" w:type="dxa"/>
            <w:shd w:val="clear" w:color="auto" w:fill="auto"/>
            <w:noWrap/>
            <w:vAlign w:val="bottom"/>
          </w:tcPr>
          <w:p w14:paraId="6DF94862" w14:textId="687CD01B" w:rsidR="008E35F7" w:rsidRPr="00D95FC7" w:rsidRDefault="00BE1B9F" w:rsidP="00D95FC7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  <w:t>Luis Henrique Caldas Altero</w:t>
            </w:r>
          </w:p>
        </w:tc>
      </w:tr>
      <w:tr w:rsidR="008E35F7" w:rsidRPr="00D95FC7" w14:paraId="38798240" w14:textId="77777777" w:rsidTr="008E35F7">
        <w:trPr>
          <w:trHeight w:val="302"/>
        </w:trPr>
        <w:tc>
          <w:tcPr>
            <w:tcW w:w="2579" w:type="dxa"/>
            <w:shd w:val="clear" w:color="auto" w:fill="auto"/>
            <w:noWrap/>
            <w:vAlign w:val="bottom"/>
          </w:tcPr>
          <w:p w14:paraId="68FA8E01" w14:textId="406A2137" w:rsidR="008E35F7" w:rsidRPr="00D95FC7" w:rsidRDefault="00BE1B9F" w:rsidP="00D95FC7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  <w:t>86691</w:t>
            </w:r>
          </w:p>
        </w:tc>
        <w:tc>
          <w:tcPr>
            <w:tcW w:w="5773" w:type="dxa"/>
            <w:shd w:val="clear" w:color="auto" w:fill="auto"/>
            <w:noWrap/>
            <w:vAlign w:val="bottom"/>
          </w:tcPr>
          <w:p w14:paraId="6F26A449" w14:textId="17ED10AD" w:rsidR="008E35F7" w:rsidRPr="00D95FC7" w:rsidRDefault="00BE1B9F" w:rsidP="00D95FC7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  <w:t>Victor Lamprechet di Roberto</w:t>
            </w:r>
          </w:p>
        </w:tc>
      </w:tr>
      <w:tr w:rsidR="008E35F7" w:rsidRPr="00D95FC7" w14:paraId="4A24BF19" w14:textId="77777777" w:rsidTr="008E35F7">
        <w:trPr>
          <w:trHeight w:val="302"/>
        </w:trPr>
        <w:tc>
          <w:tcPr>
            <w:tcW w:w="2579" w:type="dxa"/>
            <w:shd w:val="clear" w:color="auto" w:fill="auto"/>
            <w:noWrap/>
            <w:vAlign w:val="bottom"/>
          </w:tcPr>
          <w:p w14:paraId="606ED84D" w14:textId="77777777" w:rsidR="008E35F7" w:rsidRPr="00D95FC7" w:rsidRDefault="008E35F7" w:rsidP="00D95FC7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</w:pPr>
          </w:p>
        </w:tc>
        <w:tc>
          <w:tcPr>
            <w:tcW w:w="5773" w:type="dxa"/>
            <w:shd w:val="clear" w:color="auto" w:fill="auto"/>
            <w:noWrap/>
            <w:vAlign w:val="bottom"/>
          </w:tcPr>
          <w:p w14:paraId="176CF5F7" w14:textId="77777777" w:rsidR="008E35F7" w:rsidRPr="00D95FC7" w:rsidRDefault="008E35F7" w:rsidP="00D95FC7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</w:pPr>
          </w:p>
        </w:tc>
      </w:tr>
      <w:tr w:rsidR="008E35F7" w:rsidRPr="00D95FC7" w14:paraId="14ADDF5B" w14:textId="77777777" w:rsidTr="008E35F7">
        <w:trPr>
          <w:trHeight w:val="302"/>
        </w:trPr>
        <w:tc>
          <w:tcPr>
            <w:tcW w:w="2579" w:type="dxa"/>
            <w:shd w:val="clear" w:color="auto" w:fill="auto"/>
            <w:noWrap/>
            <w:vAlign w:val="bottom"/>
          </w:tcPr>
          <w:p w14:paraId="77EA0F5D" w14:textId="77777777" w:rsidR="008E35F7" w:rsidRPr="00D95FC7" w:rsidRDefault="008E35F7" w:rsidP="00D95FC7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</w:pPr>
          </w:p>
        </w:tc>
        <w:tc>
          <w:tcPr>
            <w:tcW w:w="5773" w:type="dxa"/>
            <w:shd w:val="clear" w:color="auto" w:fill="auto"/>
            <w:noWrap/>
            <w:vAlign w:val="bottom"/>
          </w:tcPr>
          <w:p w14:paraId="695C4AC9" w14:textId="77777777" w:rsidR="008E35F7" w:rsidRPr="00D95FC7" w:rsidRDefault="008E35F7" w:rsidP="00D95FC7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</w:pPr>
          </w:p>
        </w:tc>
      </w:tr>
      <w:tr w:rsidR="008E35F7" w:rsidRPr="00D95FC7" w14:paraId="32CF3AF4" w14:textId="77777777" w:rsidTr="008E35F7">
        <w:trPr>
          <w:trHeight w:val="302"/>
        </w:trPr>
        <w:tc>
          <w:tcPr>
            <w:tcW w:w="2579" w:type="dxa"/>
            <w:shd w:val="clear" w:color="auto" w:fill="auto"/>
            <w:noWrap/>
            <w:vAlign w:val="bottom"/>
          </w:tcPr>
          <w:p w14:paraId="09C52E24" w14:textId="77777777" w:rsidR="008E35F7" w:rsidRPr="00D95FC7" w:rsidRDefault="008E35F7" w:rsidP="00D95FC7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</w:pPr>
          </w:p>
        </w:tc>
        <w:tc>
          <w:tcPr>
            <w:tcW w:w="5773" w:type="dxa"/>
            <w:shd w:val="clear" w:color="auto" w:fill="auto"/>
            <w:noWrap/>
            <w:vAlign w:val="bottom"/>
          </w:tcPr>
          <w:p w14:paraId="6C87DA51" w14:textId="77777777" w:rsidR="008E35F7" w:rsidRPr="00D95FC7" w:rsidRDefault="008E35F7" w:rsidP="00D95FC7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</w:pPr>
          </w:p>
        </w:tc>
      </w:tr>
    </w:tbl>
    <w:p w14:paraId="60528C75" w14:textId="0C53FC34" w:rsidR="00D95FC7" w:rsidRPr="00987BE0" w:rsidRDefault="00D95FC7" w:rsidP="00DA25AF">
      <w:pPr>
        <w:pStyle w:val="SubTtulo-AutoreVerso"/>
        <w:rPr>
          <w:rStyle w:val="SubTtulo-AutoreVersoChar"/>
          <w:b/>
        </w:rPr>
      </w:pPr>
    </w:p>
    <w:p w14:paraId="120712C3" w14:textId="673C25A4" w:rsidR="00987BE0" w:rsidRDefault="00987BE0" w:rsidP="00987BE0">
      <w:pPr>
        <w:spacing w:after="160" w:line="259" w:lineRule="auto"/>
        <w:ind w:firstLine="0"/>
        <w:jc w:val="left"/>
      </w:pPr>
      <w:r>
        <w:br w:type="page"/>
      </w:r>
    </w:p>
    <w:p w14:paraId="2223ABAB" w14:textId="77777777" w:rsidR="00A36C8B" w:rsidRDefault="00A36C8B" w:rsidP="000C0687">
      <w:pPr>
        <w:pStyle w:val="Ttulo-Sumrios"/>
        <w:numPr>
          <w:ilvl w:val="0"/>
          <w:numId w:val="0"/>
        </w:numPr>
        <w:ind w:left="1423" w:hanging="360"/>
        <w:sectPr w:rsidR="00A36C8B" w:rsidSect="004F1D41">
          <w:headerReference w:type="default" r:id="rId12"/>
          <w:headerReference w:type="first" r:id="rId13"/>
          <w:pgSz w:w="11906" w:h="16838" w:code="9"/>
          <w:pgMar w:top="1701" w:right="1134" w:bottom="1134" w:left="1701" w:header="709" w:footer="709" w:gutter="0"/>
          <w:cols w:space="708"/>
          <w:titlePg/>
          <w:docGrid w:linePitch="360"/>
        </w:sectPr>
      </w:pPr>
    </w:p>
    <w:p w14:paraId="579330D9" w14:textId="77777777" w:rsidR="00A36C8B" w:rsidRPr="002E35AE" w:rsidRDefault="00A36C8B" w:rsidP="002E35AE">
      <w:pPr>
        <w:pStyle w:val="Comandodeprompt"/>
        <w:framePr w:wrap="around"/>
        <w:sectPr w:rsidR="00A36C8B" w:rsidRPr="002E35AE" w:rsidSect="00A36C8B">
          <w:headerReference w:type="first" r:id="rId14"/>
          <w:pgSz w:w="11906" w:h="16838" w:code="9"/>
          <w:pgMar w:top="1701" w:right="1134" w:bottom="1134" w:left="1701" w:header="709" w:footer="709" w:gutter="0"/>
          <w:cols w:space="708"/>
          <w:titlePg/>
          <w:docGrid w:linePitch="360"/>
        </w:sectPr>
      </w:pPr>
    </w:p>
    <w:p w14:paraId="2F26C43E" w14:textId="77777777" w:rsidR="000C0687" w:rsidRDefault="000C0687" w:rsidP="00DA25AF">
      <w:pPr>
        <w:pStyle w:val="Ttulo1"/>
        <w:rPr>
          <w:color w:val="000000" w:themeColor="text1"/>
        </w:rPr>
      </w:pPr>
      <w:bookmarkStart w:id="1" w:name="_Toc71842953"/>
    </w:p>
    <w:p w14:paraId="1CD45224" w14:textId="19EFACFD" w:rsidR="00B92022" w:rsidRPr="00BE1B9F" w:rsidRDefault="00D95FC7" w:rsidP="00DA25AF">
      <w:pPr>
        <w:pStyle w:val="Ttulo1"/>
      </w:pPr>
      <w:r w:rsidRPr="004A05C4">
        <w:rPr>
          <w:color w:val="000000" w:themeColor="text1"/>
        </w:rPr>
        <w:t>1</w:t>
      </w:r>
      <w:r w:rsidR="00D71306" w:rsidRPr="004A05C4">
        <w:rPr>
          <w:color w:val="000000" w:themeColor="text1"/>
        </w:rPr>
        <w:t xml:space="preserve"> </w:t>
      </w:r>
      <w:r w:rsidR="00D71306" w:rsidRPr="00384DEE">
        <w:t xml:space="preserve">– </w:t>
      </w:r>
      <w:bookmarkEnd w:id="1"/>
      <w:r w:rsidR="00B4646A">
        <w:t>Estratégia de Backup</w:t>
      </w:r>
    </w:p>
    <w:p w14:paraId="3B60BF4A" w14:textId="445B6A6F" w:rsidR="00BE1B9F" w:rsidRDefault="00BE1B9F" w:rsidP="00BE1B9F">
      <w:pPr>
        <w:pStyle w:val="PargrafodaLista"/>
        <w:rPr>
          <w:color w:val="auto"/>
        </w:rPr>
      </w:pPr>
      <w:r w:rsidRPr="00BE1B9F">
        <w:rPr>
          <w:color w:val="auto"/>
        </w:rPr>
        <w:t>Banco de Dados Azure SQL Database Services</w:t>
      </w:r>
    </w:p>
    <w:p w14:paraId="176B6856" w14:textId="442B66E0" w:rsidR="000C0687" w:rsidRDefault="000C0687" w:rsidP="000C0687">
      <w:pPr>
        <w:pStyle w:val="PargrafodaLista"/>
        <w:rPr>
          <w:color w:val="auto"/>
        </w:rPr>
      </w:pPr>
      <w:r>
        <w:rPr>
          <w:color w:val="auto"/>
        </w:rPr>
        <w:t>Usaremos dois ambientes em nosso projeto, ambiente de Desenvolvimento (DEV) e o ambiente de Produção (PROD).</w:t>
      </w:r>
    </w:p>
    <w:p w14:paraId="5016705F" w14:textId="520548C8" w:rsidR="000C0687" w:rsidRDefault="000C0687" w:rsidP="000C0687">
      <w:pPr>
        <w:pStyle w:val="PargrafodaLista"/>
        <w:rPr>
          <w:color w:val="auto"/>
        </w:rPr>
      </w:pPr>
      <w:r>
        <w:rPr>
          <w:color w:val="auto"/>
        </w:rPr>
        <w:t xml:space="preserve">No ambiente de DEV, será adotado o backup </w:t>
      </w:r>
      <w:r w:rsidR="00FE0AAD">
        <w:rPr>
          <w:color w:val="auto"/>
        </w:rPr>
        <w:t>offline, sendo salvos no final de cada dia, pois não tem a necessidade de salvar os dados em tempo real, são apenas dados usado em criação de views/tables.</w:t>
      </w:r>
    </w:p>
    <w:p w14:paraId="4C16E65D" w14:textId="4C00AB82" w:rsidR="006C4326" w:rsidRPr="00774C99" w:rsidRDefault="00FE0AAD" w:rsidP="00774C99">
      <w:pPr>
        <w:pStyle w:val="PargrafodaLista"/>
        <w:rPr>
          <w:color w:val="auto"/>
        </w:rPr>
      </w:pPr>
      <w:r>
        <w:rPr>
          <w:color w:val="auto"/>
        </w:rPr>
        <w:t>Já no ambiente de PROD, será usado o backup full, pois serão dados de entrada vindo dos hospitais</w:t>
      </w:r>
      <w:r w:rsidR="00774C99">
        <w:rPr>
          <w:color w:val="auto"/>
        </w:rPr>
        <w:t>, não podendo ter margem para perda de dados.</w:t>
      </w:r>
    </w:p>
    <w:sectPr w:rsidR="006C4326" w:rsidRPr="00774C99" w:rsidSect="000C0687">
      <w:headerReference w:type="first" r:id="rId15"/>
      <w:pgSz w:w="11906" w:h="16838" w:code="9"/>
      <w:pgMar w:top="720" w:right="720" w:bottom="720" w:left="72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9C4935" w14:textId="77777777" w:rsidR="007801C0" w:rsidRDefault="007801C0" w:rsidP="00987BE0">
      <w:pPr>
        <w:spacing w:after="0" w:line="240" w:lineRule="auto"/>
      </w:pPr>
      <w:r>
        <w:separator/>
      </w:r>
    </w:p>
  </w:endnote>
  <w:endnote w:type="continuationSeparator" w:id="0">
    <w:p w14:paraId="4085C3F6" w14:textId="77777777" w:rsidR="007801C0" w:rsidRDefault="007801C0" w:rsidP="00987B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FC5E65" w14:textId="77777777" w:rsidR="007801C0" w:rsidRDefault="007801C0" w:rsidP="00987BE0">
      <w:pPr>
        <w:spacing w:after="0" w:line="240" w:lineRule="auto"/>
      </w:pPr>
      <w:r>
        <w:separator/>
      </w:r>
    </w:p>
  </w:footnote>
  <w:footnote w:type="continuationSeparator" w:id="0">
    <w:p w14:paraId="4B282296" w14:textId="77777777" w:rsidR="007801C0" w:rsidRDefault="007801C0" w:rsidP="00987B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C5022C" w14:textId="36CC1D62" w:rsidR="00B92022" w:rsidRDefault="00B92022" w:rsidP="00D563AE">
    <w:pPr>
      <w:pStyle w:val="Cabealho"/>
      <w:tabs>
        <w:tab w:val="clear" w:pos="8504"/>
        <w:tab w:val="right" w:pos="9072"/>
      </w:tabs>
      <w:ind w:firstLine="0"/>
    </w:pPr>
  </w:p>
  <w:p w14:paraId="32F129CD" w14:textId="14CF73C7" w:rsidR="00B92022" w:rsidRDefault="00B92022">
    <w:pPr>
      <w:pStyle w:val="Cabealho"/>
    </w:pPr>
    <w:r>
      <w:tab/>
    </w:r>
    <w:r>
      <w:tab/>
    </w:r>
    <w:r>
      <w:tab/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187B07" w14:textId="7E3234D5" w:rsidR="00B92022" w:rsidRDefault="00B92022" w:rsidP="004F1D41">
    <w:pPr>
      <w:pStyle w:val="Cabealho"/>
      <w:tabs>
        <w:tab w:val="clear" w:pos="8504"/>
        <w:tab w:val="left" w:pos="7371"/>
        <w:tab w:val="left" w:pos="7513"/>
        <w:tab w:val="left" w:pos="8505"/>
      </w:tabs>
      <w:ind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99CF6D" w14:textId="36724E62" w:rsidR="00B92022" w:rsidRDefault="00B92022" w:rsidP="00B92022">
    <w:pPr>
      <w:pStyle w:val="Cabealho"/>
      <w:tabs>
        <w:tab w:val="clear" w:pos="8504"/>
        <w:tab w:val="right" w:pos="9072"/>
      </w:tabs>
      <w:ind w:firstLine="0"/>
    </w:pPr>
  </w:p>
  <w:p w14:paraId="72077048" w14:textId="46B7527A" w:rsidR="00B92022" w:rsidRDefault="00B92022" w:rsidP="000906E4">
    <w:pPr>
      <w:pStyle w:val="Cabealho"/>
      <w:tabs>
        <w:tab w:val="clear" w:pos="8504"/>
        <w:tab w:val="left" w:pos="7371"/>
        <w:tab w:val="left" w:pos="7513"/>
        <w:tab w:val="left" w:pos="8505"/>
      </w:tabs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F3ACE9" w14:textId="64B6FC9C" w:rsidR="00B92022" w:rsidRDefault="00B92022" w:rsidP="000906E4">
    <w:pPr>
      <w:pStyle w:val="Cabealho"/>
      <w:tabs>
        <w:tab w:val="clear" w:pos="8504"/>
        <w:tab w:val="left" w:pos="7371"/>
        <w:tab w:val="left" w:pos="7513"/>
        <w:tab w:val="left" w:pos="8505"/>
      </w:tabs>
    </w:pPr>
    <w:r>
      <w:rPr>
        <w:noProof/>
      </w:rPr>
      <w:drawing>
        <wp:anchor distT="0" distB="0" distL="114300" distR="114300" simplePos="0" relativeHeight="251663360" behindDoc="0" locked="0" layoutInCell="1" allowOverlap="1" wp14:anchorId="733D519A" wp14:editId="12707922">
          <wp:simplePos x="0" y="0"/>
          <wp:positionH relativeFrom="column">
            <wp:posOffset>59690</wp:posOffset>
          </wp:positionH>
          <wp:positionV relativeFrom="paragraph">
            <wp:posOffset>100965</wp:posOffset>
          </wp:positionV>
          <wp:extent cx="583541" cy="161925"/>
          <wp:effectExtent l="0" t="0" r="7620" b="0"/>
          <wp:wrapNone/>
          <wp:docPr id="11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83541" cy="1619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ab/>
    </w:r>
    <w:r>
      <w:tab/>
    </w:r>
    <w:r w:rsidR="1A176BA7">
      <w:t xml:space="preserve">Página </w:t>
    </w:r>
    <w:r>
      <w:fldChar w:fldCharType="begin"/>
    </w:r>
    <w:r>
      <w:instrText xml:space="preserve"> PAGE   \* MERGEFORMAT </w:instrText>
    </w:r>
    <w:r>
      <w:fldChar w:fldCharType="separate"/>
    </w:r>
    <w:r w:rsidR="1A176BA7">
      <w:t>13</w:t>
    </w:r>
    <w:r>
      <w:fldChar w:fldCharType="end"/>
    </w:r>
    <w:r w:rsidR="1A176BA7">
      <w:t xml:space="preserve"> de </w:t>
    </w:r>
    <w:fldSimple w:instr=" NUMPAGES   \* MERGEFORMAT ">
      <w:r w:rsidR="1A176BA7">
        <w:t>15</w:t>
      </w:r>
    </w:fldSimple>
    <w:r w:rsidR="1A176BA7"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97F1C"/>
    <w:multiLevelType w:val="hybridMultilevel"/>
    <w:tmpl w:val="6CEE74C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6D5546"/>
    <w:multiLevelType w:val="hybridMultilevel"/>
    <w:tmpl w:val="CDE8D848"/>
    <w:lvl w:ilvl="0" w:tplc="1898C214">
      <w:start w:val="1"/>
      <w:numFmt w:val="bullet"/>
      <w:pStyle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20725C2E"/>
    <w:multiLevelType w:val="multilevel"/>
    <w:tmpl w:val="5362279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60" w:hanging="29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241E5F06"/>
    <w:multiLevelType w:val="hybridMultilevel"/>
    <w:tmpl w:val="4C9446C2"/>
    <w:lvl w:ilvl="0" w:tplc="5FCA356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643DEC"/>
    <w:multiLevelType w:val="hybridMultilevel"/>
    <w:tmpl w:val="9C7E2A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D4433E"/>
    <w:multiLevelType w:val="hybridMultilevel"/>
    <w:tmpl w:val="C9A0BE14"/>
    <w:lvl w:ilvl="0" w:tplc="C0041556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6" w15:restartNumberingAfterBreak="0">
    <w:nsid w:val="3724287B"/>
    <w:multiLevelType w:val="hybridMultilevel"/>
    <w:tmpl w:val="55A88F6A"/>
    <w:lvl w:ilvl="0" w:tplc="737005F2">
      <w:start w:val="1"/>
      <w:numFmt w:val="bullet"/>
      <w:pStyle w:val="Ttulo-Sumrios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A265E2"/>
    <w:multiLevelType w:val="hybridMultilevel"/>
    <w:tmpl w:val="6C265002"/>
    <w:lvl w:ilvl="0" w:tplc="738065D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702760"/>
    <w:multiLevelType w:val="hybridMultilevel"/>
    <w:tmpl w:val="FA1C8AEC"/>
    <w:lvl w:ilvl="0" w:tplc="DC400C8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C4357C"/>
    <w:multiLevelType w:val="hybridMultilevel"/>
    <w:tmpl w:val="2242803C"/>
    <w:lvl w:ilvl="0" w:tplc="740208D0">
      <w:start w:val="1"/>
      <w:numFmt w:val="bullet"/>
      <w:pStyle w:val="Sub-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51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3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5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7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9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1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3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52" w:hanging="360"/>
      </w:pPr>
      <w:rPr>
        <w:rFonts w:ascii="Wingdings" w:hAnsi="Wingdings" w:hint="default"/>
      </w:rPr>
    </w:lvl>
  </w:abstractNum>
  <w:abstractNum w:abstractNumId="10" w15:restartNumberingAfterBreak="0">
    <w:nsid w:val="42586A4A"/>
    <w:multiLevelType w:val="hybridMultilevel"/>
    <w:tmpl w:val="5CA21018"/>
    <w:lvl w:ilvl="0" w:tplc="AC1A06FA">
      <w:start w:val="1"/>
      <w:numFmt w:val="upperLetter"/>
      <w:lvlText w:val="%1)"/>
      <w:lvlJc w:val="left"/>
      <w:pPr>
        <w:ind w:left="720" w:hanging="360"/>
      </w:pPr>
      <w:rPr>
        <w:rFonts w:ascii="Courier New" w:eastAsia="Times New Roman" w:hAnsi="Courier New" w:cs="Consolas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97A2097"/>
    <w:multiLevelType w:val="multilevel"/>
    <w:tmpl w:val="989E952C"/>
    <w:lvl w:ilvl="0">
      <w:start w:val="1"/>
      <w:numFmt w:val="decimal"/>
      <w:lvlText w:val="%1"/>
      <w:lvlJc w:val="left"/>
      <w:pPr>
        <w:ind w:left="567" w:hanging="567"/>
      </w:pPr>
      <w:rPr>
        <w:rFonts w:ascii="Arial" w:hAnsi="Arial" w:hint="default"/>
        <w:b/>
        <w:sz w:val="32"/>
      </w:rPr>
    </w:lvl>
    <w:lvl w:ilvl="1">
      <w:start w:val="1"/>
      <w:numFmt w:val="decimal"/>
      <w:lvlText w:val="%1.%2"/>
      <w:lvlJc w:val="left"/>
      <w:pPr>
        <w:ind w:left="851" w:hanging="567"/>
      </w:pPr>
      <w:rPr>
        <w:rFonts w:ascii="Arial" w:hAnsi="Arial" w:hint="default"/>
        <w:b/>
        <w:sz w:val="28"/>
      </w:rPr>
    </w:lvl>
    <w:lvl w:ilvl="2">
      <w:start w:val="1"/>
      <w:numFmt w:val="decimal"/>
      <w:lvlText w:val="%1.%2.%3"/>
      <w:lvlJc w:val="left"/>
      <w:pPr>
        <w:ind w:left="1134" w:hanging="283"/>
      </w:pPr>
      <w:rPr>
        <w:rFonts w:ascii="Arial" w:hAnsi="Arial" w:hint="default"/>
        <w:b/>
        <w:sz w:val="24"/>
      </w:rPr>
    </w:lvl>
    <w:lvl w:ilvl="3">
      <w:start w:val="1"/>
      <w:numFmt w:val="decimal"/>
      <w:lvlText w:val="%1.%2.%3.%4"/>
      <w:lvlJc w:val="left"/>
      <w:pPr>
        <w:ind w:left="1704" w:hanging="28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88" w:hanging="284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272" w:hanging="28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56" w:hanging="284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40" w:hanging="28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124" w:hanging="284"/>
      </w:pPr>
      <w:rPr>
        <w:rFonts w:hint="default"/>
      </w:rPr>
    </w:lvl>
  </w:abstractNum>
  <w:num w:numId="1" w16cid:durableId="463885661">
    <w:abstractNumId w:val="1"/>
  </w:num>
  <w:num w:numId="2" w16cid:durableId="1055663987">
    <w:abstractNumId w:val="2"/>
  </w:num>
  <w:num w:numId="3" w16cid:durableId="1063989343">
    <w:abstractNumId w:val="11"/>
  </w:num>
  <w:num w:numId="4" w16cid:durableId="65715515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496532155">
    <w:abstractNumId w:val="2"/>
  </w:num>
  <w:num w:numId="6" w16cid:durableId="72557152">
    <w:abstractNumId w:val="2"/>
  </w:num>
  <w:num w:numId="7" w16cid:durableId="162598466">
    <w:abstractNumId w:val="2"/>
  </w:num>
  <w:num w:numId="8" w16cid:durableId="1432045191">
    <w:abstractNumId w:val="2"/>
  </w:num>
  <w:num w:numId="9" w16cid:durableId="1873030278">
    <w:abstractNumId w:val="2"/>
  </w:num>
  <w:num w:numId="10" w16cid:durableId="1375539850">
    <w:abstractNumId w:val="1"/>
  </w:num>
  <w:num w:numId="11" w16cid:durableId="714886900">
    <w:abstractNumId w:val="9"/>
  </w:num>
  <w:num w:numId="12" w16cid:durableId="410583156">
    <w:abstractNumId w:val="8"/>
  </w:num>
  <w:num w:numId="13" w16cid:durableId="1204518058">
    <w:abstractNumId w:val="10"/>
  </w:num>
  <w:num w:numId="14" w16cid:durableId="940256245">
    <w:abstractNumId w:val="3"/>
  </w:num>
  <w:num w:numId="15" w16cid:durableId="1506898198">
    <w:abstractNumId w:val="7"/>
  </w:num>
  <w:num w:numId="16" w16cid:durableId="497844207">
    <w:abstractNumId w:val="0"/>
  </w:num>
  <w:num w:numId="17" w16cid:durableId="1563099978">
    <w:abstractNumId w:val="4"/>
  </w:num>
  <w:num w:numId="18" w16cid:durableId="357318380">
    <w:abstractNumId w:val="5"/>
  </w:num>
  <w:num w:numId="19" w16cid:durableId="105299862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pt-BR" w:vendorID="64" w:dllVersion="6" w:nlCheck="1" w:checkStyle="0"/>
  <w:activeWritingStyle w:appName="MSWord" w:lang="en-US" w:vendorID="64" w:dllVersion="6" w:nlCheck="1" w:checkStyle="1"/>
  <w:activeWritingStyle w:appName="MSWord" w:lang="pt-BR" w:vendorID="64" w:dllVersion="0" w:nlCheck="1" w:checkStyle="0"/>
  <w:activeWritingStyle w:appName="MSWord" w:lang="en-US" w:vendorID="64" w:dllVersion="0" w:nlCheck="1" w:checkStyle="0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4A36"/>
    <w:rsid w:val="0003718D"/>
    <w:rsid w:val="00050FEA"/>
    <w:rsid w:val="00072A6C"/>
    <w:rsid w:val="000906E4"/>
    <w:rsid w:val="000C0687"/>
    <w:rsid w:val="000D2801"/>
    <w:rsid w:val="00101E62"/>
    <w:rsid w:val="001509ED"/>
    <w:rsid w:val="001C0C3D"/>
    <w:rsid w:val="001C5EE2"/>
    <w:rsid w:val="0023747F"/>
    <w:rsid w:val="0027353F"/>
    <w:rsid w:val="00282A81"/>
    <w:rsid w:val="002A3C38"/>
    <w:rsid w:val="002E2864"/>
    <w:rsid w:val="002E35AE"/>
    <w:rsid w:val="00316877"/>
    <w:rsid w:val="00316B13"/>
    <w:rsid w:val="003170FA"/>
    <w:rsid w:val="00340843"/>
    <w:rsid w:val="00347CAE"/>
    <w:rsid w:val="00384DEE"/>
    <w:rsid w:val="00390223"/>
    <w:rsid w:val="00396E75"/>
    <w:rsid w:val="003A1906"/>
    <w:rsid w:val="003C50DD"/>
    <w:rsid w:val="003F24B1"/>
    <w:rsid w:val="004018CB"/>
    <w:rsid w:val="00403F4A"/>
    <w:rsid w:val="00477C33"/>
    <w:rsid w:val="0048324B"/>
    <w:rsid w:val="004A05C4"/>
    <w:rsid w:val="004C39C2"/>
    <w:rsid w:val="004D7834"/>
    <w:rsid w:val="004F1D41"/>
    <w:rsid w:val="004F459E"/>
    <w:rsid w:val="00500EDB"/>
    <w:rsid w:val="005136FC"/>
    <w:rsid w:val="00545406"/>
    <w:rsid w:val="005522A5"/>
    <w:rsid w:val="00556B5B"/>
    <w:rsid w:val="00560364"/>
    <w:rsid w:val="00591097"/>
    <w:rsid w:val="005A79AF"/>
    <w:rsid w:val="005D7910"/>
    <w:rsid w:val="0064602B"/>
    <w:rsid w:val="00650FE8"/>
    <w:rsid w:val="006906DF"/>
    <w:rsid w:val="006C4326"/>
    <w:rsid w:val="006C4A36"/>
    <w:rsid w:val="006E34CE"/>
    <w:rsid w:val="00730D1E"/>
    <w:rsid w:val="00732060"/>
    <w:rsid w:val="007540CC"/>
    <w:rsid w:val="0076599A"/>
    <w:rsid w:val="00774C99"/>
    <w:rsid w:val="007801C0"/>
    <w:rsid w:val="007E2C7B"/>
    <w:rsid w:val="007F4384"/>
    <w:rsid w:val="008236DB"/>
    <w:rsid w:val="00826699"/>
    <w:rsid w:val="00882BE7"/>
    <w:rsid w:val="00890ACF"/>
    <w:rsid w:val="008C19F2"/>
    <w:rsid w:val="008E35F7"/>
    <w:rsid w:val="0091487C"/>
    <w:rsid w:val="00987BE0"/>
    <w:rsid w:val="00A14423"/>
    <w:rsid w:val="00A16E62"/>
    <w:rsid w:val="00A36C8B"/>
    <w:rsid w:val="00A40B22"/>
    <w:rsid w:val="00A64FC6"/>
    <w:rsid w:val="00AB2BE5"/>
    <w:rsid w:val="00AD6955"/>
    <w:rsid w:val="00AE06CC"/>
    <w:rsid w:val="00AF754D"/>
    <w:rsid w:val="00B010AF"/>
    <w:rsid w:val="00B118A1"/>
    <w:rsid w:val="00B13E73"/>
    <w:rsid w:val="00B31965"/>
    <w:rsid w:val="00B4646A"/>
    <w:rsid w:val="00B92022"/>
    <w:rsid w:val="00BE1B9F"/>
    <w:rsid w:val="00C036D1"/>
    <w:rsid w:val="00C235D2"/>
    <w:rsid w:val="00C2382B"/>
    <w:rsid w:val="00C74581"/>
    <w:rsid w:val="00C86529"/>
    <w:rsid w:val="00CC7283"/>
    <w:rsid w:val="00CD7B96"/>
    <w:rsid w:val="00D026C5"/>
    <w:rsid w:val="00D127A6"/>
    <w:rsid w:val="00D563AE"/>
    <w:rsid w:val="00D70546"/>
    <w:rsid w:val="00D71306"/>
    <w:rsid w:val="00D95FC7"/>
    <w:rsid w:val="00DA25AF"/>
    <w:rsid w:val="00DB65E4"/>
    <w:rsid w:val="00DD4AD9"/>
    <w:rsid w:val="00E36822"/>
    <w:rsid w:val="00E44082"/>
    <w:rsid w:val="00E80A1D"/>
    <w:rsid w:val="00EA1FE1"/>
    <w:rsid w:val="00ED1183"/>
    <w:rsid w:val="00ED6A41"/>
    <w:rsid w:val="00EF23B5"/>
    <w:rsid w:val="00EF4A0C"/>
    <w:rsid w:val="00F07604"/>
    <w:rsid w:val="00F53589"/>
    <w:rsid w:val="00F64703"/>
    <w:rsid w:val="00F977BB"/>
    <w:rsid w:val="00FA626F"/>
    <w:rsid w:val="00FE0AAD"/>
    <w:rsid w:val="00FE5D67"/>
    <w:rsid w:val="1A176BA7"/>
    <w:rsid w:val="6386C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6562FEE"/>
  <w15:docId w15:val="{C34A2FBC-D3EE-41AB-A3DE-3CF70F355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 w:qFormat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Parágrafo"/>
    <w:next w:val="Corpodetexto"/>
    <w:qFormat/>
    <w:rsid w:val="00316877"/>
    <w:pPr>
      <w:spacing w:after="120" w:line="360" w:lineRule="auto"/>
      <w:ind w:firstLine="709"/>
      <w:jc w:val="both"/>
    </w:pPr>
    <w:rPr>
      <w:rFonts w:ascii="Arial" w:hAnsi="Arial"/>
      <w:sz w:val="24"/>
      <w:szCs w:val="22"/>
    </w:rPr>
  </w:style>
  <w:style w:type="paragraph" w:styleId="Ttulo1">
    <w:name w:val="heading 1"/>
    <w:next w:val="PargrafodaLista"/>
    <w:link w:val="Ttulo1Char"/>
    <w:autoRedefine/>
    <w:uiPriority w:val="9"/>
    <w:qFormat/>
    <w:rsid w:val="00DA25AF"/>
    <w:pPr>
      <w:keepNext/>
      <w:pageBreakBefore/>
      <w:tabs>
        <w:tab w:val="left" w:pos="142"/>
      </w:tabs>
      <w:spacing w:after="480" w:line="360" w:lineRule="auto"/>
      <w:outlineLvl w:val="0"/>
    </w:pPr>
    <w:rPr>
      <w:rFonts w:ascii="Arial" w:eastAsia="Times New Roman" w:hAnsi="Arial"/>
      <w:b/>
      <w:bCs/>
      <w:sz w:val="28"/>
      <w:szCs w:val="32"/>
    </w:rPr>
  </w:style>
  <w:style w:type="paragraph" w:styleId="Ttulo2">
    <w:name w:val="heading 2"/>
    <w:next w:val="PargrafodaLista"/>
    <w:link w:val="Ttulo2Char"/>
    <w:autoRedefine/>
    <w:uiPriority w:val="9"/>
    <w:unhideWhenUsed/>
    <w:qFormat/>
    <w:rsid w:val="004A05C4"/>
    <w:pPr>
      <w:keepNext/>
      <w:tabs>
        <w:tab w:val="left" w:pos="0"/>
      </w:tabs>
      <w:spacing w:before="480" w:after="480" w:line="360" w:lineRule="auto"/>
      <w:outlineLvl w:val="1"/>
    </w:pPr>
    <w:rPr>
      <w:rFonts w:ascii="Arial" w:eastAsia="Times New Roman" w:hAnsi="Arial"/>
      <w:b/>
      <w:bCs/>
      <w:iCs/>
      <w:sz w:val="28"/>
      <w:szCs w:val="32"/>
    </w:rPr>
  </w:style>
  <w:style w:type="paragraph" w:styleId="Ttulo3">
    <w:name w:val="heading 3"/>
    <w:next w:val="Corpodetexto"/>
    <w:link w:val="Ttulo3Char"/>
    <w:autoRedefine/>
    <w:uiPriority w:val="9"/>
    <w:unhideWhenUsed/>
    <w:qFormat/>
    <w:rsid w:val="00A36C8B"/>
    <w:pPr>
      <w:keepNext/>
      <w:spacing w:before="480" w:after="360" w:line="360" w:lineRule="auto"/>
      <w:outlineLvl w:val="2"/>
    </w:pPr>
    <w:rPr>
      <w:rFonts w:ascii="Arial" w:eastAsia="Times New Roman" w:hAnsi="Arial"/>
      <w:b/>
      <w:bCs/>
      <w:caps/>
      <w:sz w:val="24"/>
      <w:szCs w:val="26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rsid w:val="00987BE0"/>
    <w:pPr>
      <w:keepNext/>
      <w:numPr>
        <w:ilvl w:val="3"/>
        <w:numId w:val="9"/>
      </w:numPr>
      <w:spacing w:before="240" w:after="60"/>
      <w:outlineLvl w:val="3"/>
    </w:pPr>
    <w:rPr>
      <w:rFonts w:ascii="Calibri" w:eastAsia="Times New Roman" w:hAnsi="Calibr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36C8B"/>
    <w:pPr>
      <w:numPr>
        <w:ilvl w:val="4"/>
        <w:numId w:val="9"/>
      </w:num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36C8B"/>
    <w:pPr>
      <w:numPr>
        <w:ilvl w:val="5"/>
        <w:numId w:val="9"/>
      </w:numPr>
      <w:spacing w:before="240" w:after="60"/>
      <w:outlineLvl w:val="5"/>
    </w:pPr>
    <w:rPr>
      <w:rFonts w:ascii="Calibri" w:eastAsia="Times New Roman" w:hAnsi="Calibri"/>
      <w:b/>
      <w:bCs/>
      <w:sz w:val="20"/>
      <w:szCs w:val="20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36C8B"/>
    <w:pPr>
      <w:numPr>
        <w:ilvl w:val="6"/>
        <w:numId w:val="9"/>
      </w:numPr>
      <w:spacing w:before="240" w:after="60"/>
      <w:outlineLvl w:val="6"/>
    </w:pPr>
    <w:rPr>
      <w:rFonts w:ascii="Calibri" w:eastAsia="Times New Roman" w:hAnsi="Calibri"/>
      <w:szCs w:val="24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36C8B"/>
    <w:pPr>
      <w:numPr>
        <w:ilvl w:val="7"/>
        <w:numId w:val="9"/>
      </w:numPr>
      <w:spacing w:before="240" w:after="60"/>
      <w:outlineLvl w:val="7"/>
    </w:pPr>
    <w:rPr>
      <w:rFonts w:ascii="Calibri" w:eastAsia="Times New Roman" w:hAnsi="Calibri"/>
      <w:i/>
      <w:iCs/>
      <w:szCs w:val="24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36C8B"/>
    <w:pPr>
      <w:numPr>
        <w:ilvl w:val="8"/>
        <w:numId w:val="2"/>
      </w:numPr>
      <w:spacing w:before="240" w:after="60"/>
      <w:outlineLvl w:val="8"/>
    </w:pPr>
    <w:rPr>
      <w:rFonts w:ascii="Calibri Light" w:eastAsia="Times New Roman" w:hAnsi="Calibri Light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"/>
    <w:rsid w:val="00DA25AF"/>
    <w:rPr>
      <w:rFonts w:ascii="Arial" w:eastAsia="Times New Roman" w:hAnsi="Arial"/>
      <w:b/>
      <w:bCs/>
      <w:sz w:val="28"/>
      <w:szCs w:val="32"/>
    </w:rPr>
  </w:style>
  <w:style w:type="character" w:customStyle="1" w:styleId="Ttulo2Char">
    <w:name w:val="Título 2 Char"/>
    <w:link w:val="Ttulo2"/>
    <w:uiPriority w:val="9"/>
    <w:rsid w:val="004A05C4"/>
    <w:rPr>
      <w:rFonts w:ascii="Arial" w:eastAsia="Times New Roman" w:hAnsi="Arial"/>
      <w:b/>
      <w:bCs/>
      <w:iCs/>
      <w:sz w:val="28"/>
      <w:szCs w:val="32"/>
    </w:rPr>
  </w:style>
  <w:style w:type="character" w:customStyle="1" w:styleId="Ttulo3Char">
    <w:name w:val="Título 3 Char"/>
    <w:link w:val="Ttulo3"/>
    <w:uiPriority w:val="9"/>
    <w:rsid w:val="00A36C8B"/>
    <w:rPr>
      <w:rFonts w:ascii="Arial" w:eastAsia="Times New Roman" w:hAnsi="Arial"/>
      <w:b/>
      <w:bCs/>
      <w:caps/>
      <w:sz w:val="24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87BE0"/>
    <w:rPr>
      <w:rFonts w:eastAsia="Times New Roman"/>
      <w:b/>
      <w:bCs/>
      <w:sz w:val="28"/>
      <w:szCs w:val="28"/>
    </w:rPr>
  </w:style>
  <w:style w:type="character" w:customStyle="1" w:styleId="Ttulo5Char">
    <w:name w:val="Título 5 Char"/>
    <w:link w:val="Ttulo5"/>
    <w:uiPriority w:val="9"/>
    <w:semiHidden/>
    <w:rsid w:val="00A36C8B"/>
    <w:rPr>
      <w:rFonts w:eastAsia="Times New Roman"/>
      <w:b/>
      <w:bCs/>
      <w:i/>
      <w:iCs/>
      <w:sz w:val="26"/>
      <w:szCs w:val="26"/>
    </w:rPr>
  </w:style>
  <w:style w:type="character" w:customStyle="1" w:styleId="Ttulo6Char">
    <w:name w:val="Título 6 Char"/>
    <w:link w:val="Ttulo6"/>
    <w:uiPriority w:val="9"/>
    <w:semiHidden/>
    <w:rsid w:val="00A36C8B"/>
    <w:rPr>
      <w:rFonts w:eastAsia="Times New Roman"/>
      <w:b/>
      <w:bCs/>
    </w:rPr>
  </w:style>
  <w:style w:type="character" w:customStyle="1" w:styleId="Ttulo7Char">
    <w:name w:val="Título 7 Char"/>
    <w:link w:val="Ttulo7"/>
    <w:uiPriority w:val="9"/>
    <w:semiHidden/>
    <w:rsid w:val="00A36C8B"/>
    <w:rPr>
      <w:rFonts w:eastAsia="Times New Roman"/>
      <w:sz w:val="24"/>
      <w:szCs w:val="24"/>
    </w:rPr>
  </w:style>
  <w:style w:type="character" w:customStyle="1" w:styleId="Ttulo8Char">
    <w:name w:val="Título 8 Char"/>
    <w:link w:val="Ttulo8"/>
    <w:uiPriority w:val="9"/>
    <w:semiHidden/>
    <w:rsid w:val="00A36C8B"/>
    <w:rPr>
      <w:rFonts w:eastAsia="Times New Roman"/>
      <w:i/>
      <w:iCs/>
      <w:sz w:val="24"/>
      <w:szCs w:val="24"/>
    </w:rPr>
  </w:style>
  <w:style w:type="character" w:customStyle="1" w:styleId="Ttulo9Char">
    <w:name w:val="Título 9 Char"/>
    <w:link w:val="Ttulo9"/>
    <w:uiPriority w:val="9"/>
    <w:semiHidden/>
    <w:rsid w:val="00A36C8B"/>
    <w:rPr>
      <w:rFonts w:ascii="Calibri Light" w:eastAsia="Times New Roman" w:hAnsi="Calibri Light"/>
    </w:rPr>
  </w:style>
  <w:style w:type="character" w:styleId="Forte">
    <w:name w:val="Strong"/>
    <w:uiPriority w:val="22"/>
    <w:qFormat/>
    <w:rsid w:val="00987BE0"/>
    <w:rPr>
      <w:b/>
      <w:bCs/>
    </w:rPr>
  </w:style>
  <w:style w:type="paragraph" w:customStyle="1" w:styleId="Figura">
    <w:name w:val="Figura"/>
    <w:link w:val="FiguraChar"/>
    <w:autoRedefine/>
    <w:qFormat/>
    <w:rsid w:val="00A36C8B"/>
    <w:pPr>
      <w:spacing w:before="240"/>
      <w:jc w:val="center"/>
    </w:pPr>
    <w:rPr>
      <w:rFonts w:ascii="Arial" w:hAnsi="Arial"/>
      <w:sz w:val="24"/>
      <w:szCs w:val="22"/>
    </w:rPr>
  </w:style>
  <w:style w:type="paragraph" w:customStyle="1" w:styleId="TtulodaCapa">
    <w:name w:val="Título da Capa"/>
    <w:basedOn w:val="Normal"/>
    <w:link w:val="TtulodaCapaChar"/>
    <w:qFormat/>
    <w:rsid w:val="00A36C8B"/>
    <w:pPr>
      <w:spacing w:after="160"/>
      <w:jc w:val="center"/>
    </w:pPr>
    <w:rPr>
      <w:b/>
      <w:caps/>
      <w:sz w:val="40"/>
      <w:szCs w:val="20"/>
    </w:rPr>
  </w:style>
  <w:style w:type="character" w:customStyle="1" w:styleId="FiguraChar">
    <w:name w:val="Figura Char"/>
    <w:link w:val="Figura"/>
    <w:rsid w:val="00A36C8B"/>
    <w:rPr>
      <w:rFonts w:ascii="Arial" w:hAnsi="Arial"/>
      <w:sz w:val="24"/>
      <w:szCs w:val="22"/>
    </w:rPr>
  </w:style>
  <w:style w:type="character" w:customStyle="1" w:styleId="TtulodaCapaChar">
    <w:name w:val="Título da Capa Char"/>
    <w:link w:val="TtulodaCapa"/>
    <w:rsid w:val="00A36C8B"/>
    <w:rPr>
      <w:rFonts w:ascii="Arial" w:hAnsi="Arial"/>
      <w:b/>
      <w:caps/>
      <w:sz w:val="40"/>
    </w:rPr>
  </w:style>
  <w:style w:type="paragraph" w:customStyle="1" w:styleId="SubTtulo-AutoreVerso">
    <w:name w:val="SubTítulo - Autor e Versão"/>
    <w:link w:val="SubTtulo-AutoreVersoChar"/>
    <w:autoRedefine/>
    <w:qFormat/>
    <w:rsid w:val="00DA25AF"/>
    <w:pPr>
      <w:spacing w:after="480" w:line="360" w:lineRule="auto"/>
      <w:jc w:val="center"/>
    </w:pPr>
    <w:rPr>
      <w:rFonts w:ascii="Arial" w:hAnsi="Arial"/>
      <w:b/>
      <w:color w:val="000000" w:themeColor="text1"/>
      <w:sz w:val="44"/>
      <w:szCs w:val="36"/>
    </w:rPr>
  </w:style>
  <w:style w:type="character" w:customStyle="1" w:styleId="SubTtulo-AutoreVersoChar">
    <w:name w:val="SubTítulo - Autor e Versão Char"/>
    <w:link w:val="SubTtulo-AutoreVerso"/>
    <w:rsid w:val="00DA25AF"/>
    <w:rPr>
      <w:rFonts w:ascii="Arial" w:hAnsi="Arial"/>
      <w:b/>
      <w:color w:val="000000" w:themeColor="text1"/>
      <w:sz w:val="44"/>
      <w:szCs w:val="36"/>
    </w:rPr>
  </w:style>
  <w:style w:type="paragraph" w:customStyle="1" w:styleId="TtuloTabelas">
    <w:name w:val="Título Tabelas"/>
    <w:basedOn w:val="Normal"/>
    <w:link w:val="TtuloTabelasChar"/>
    <w:rsid w:val="00987BE0"/>
    <w:pPr>
      <w:spacing w:after="0" w:line="240" w:lineRule="auto"/>
      <w:ind w:firstLine="0"/>
      <w:jc w:val="center"/>
    </w:pPr>
    <w:rPr>
      <w:b/>
      <w:color w:val="000000"/>
      <w:sz w:val="18"/>
    </w:rPr>
  </w:style>
  <w:style w:type="paragraph" w:customStyle="1" w:styleId="NormalTabela">
    <w:name w:val="Normal Tabela"/>
    <w:basedOn w:val="SubTtulo-AutoreVerso"/>
    <w:link w:val="NormalTabelaChar"/>
    <w:rsid w:val="00987BE0"/>
    <w:pPr>
      <w:spacing w:after="0" w:line="240" w:lineRule="auto"/>
      <w:jc w:val="both"/>
    </w:pPr>
    <w:rPr>
      <w:b w:val="0"/>
      <w:bCs/>
      <w:color w:val="000000"/>
      <w:sz w:val="18"/>
    </w:rPr>
  </w:style>
  <w:style w:type="character" w:customStyle="1" w:styleId="TtuloTabelasChar">
    <w:name w:val="Título Tabelas Char"/>
    <w:link w:val="TtuloTabelas"/>
    <w:rsid w:val="00987BE0"/>
    <w:rPr>
      <w:rFonts w:ascii="Arial" w:eastAsia="Calibri" w:hAnsi="Arial" w:cs="Times New Roman"/>
      <w:b/>
      <w:color w:val="000000"/>
      <w:sz w:val="18"/>
    </w:rPr>
  </w:style>
  <w:style w:type="character" w:customStyle="1" w:styleId="NormalTabelaChar">
    <w:name w:val="Normal Tabela Char"/>
    <w:link w:val="NormalTabela"/>
    <w:rsid w:val="00987BE0"/>
    <w:rPr>
      <w:rFonts w:ascii="Arial" w:eastAsia="Calibri" w:hAnsi="Arial" w:cs="Times New Roman"/>
      <w:bCs/>
      <w:color w:val="000000"/>
      <w:sz w:val="18"/>
    </w:rPr>
  </w:style>
  <w:style w:type="paragraph" w:styleId="Sumrio1">
    <w:name w:val="toc 1"/>
    <w:next w:val="SemEspaamento"/>
    <w:autoRedefine/>
    <w:uiPriority w:val="39"/>
    <w:unhideWhenUsed/>
    <w:qFormat/>
    <w:rsid w:val="00B92022"/>
    <w:pPr>
      <w:tabs>
        <w:tab w:val="left" w:leader="dot" w:pos="8789"/>
      </w:tabs>
      <w:spacing w:before="120"/>
    </w:pPr>
    <w:rPr>
      <w:rFonts w:ascii="Arial" w:hAnsi="Arial"/>
      <w:caps/>
      <w:noProof/>
      <w:sz w:val="24"/>
      <w:szCs w:val="22"/>
    </w:rPr>
  </w:style>
  <w:style w:type="paragraph" w:styleId="Sumrio2">
    <w:name w:val="toc 2"/>
    <w:next w:val="Sumrio3"/>
    <w:autoRedefine/>
    <w:uiPriority w:val="39"/>
    <w:unhideWhenUsed/>
    <w:qFormat/>
    <w:rsid w:val="00B118A1"/>
    <w:pPr>
      <w:tabs>
        <w:tab w:val="left" w:leader="dot" w:pos="8789"/>
      </w:tabs>
    </w:pPr>
    <w:rPr>
      <w:rFonts w:ascii="Arial" w:hAnsi="Arial"/>
      <w:sz w:val="24"/>
      <w:szCs w:val="22"/>
    </w:rPr>
  </w:style>
  <w:style w:type="character" w:styleId="Hyperlink">
    <w:name w:val="Hyperlink"/>
    <w:uiPriority w:val="99"/>
    <w:unhideWhenUsed/>
    <w:rsid w:val="00987BE0"/>
    <w:rPr>
      <w:color w:val="0563C1"/>
      <w:u w:val="single"/>
    </w:rPr>
  </w:style>
  <w:style w:type="paragraph" w:customStyle="1" w:styleId="Ttulo-Sumrios">
    <w:name w:val="Título - Sumários"/>
    <w:basedOn w:val="SubTtulo-AutoreVerso"/>
    <w:link w:val="Ttulo-SumriosChar"/>
    <w:autoRedefine/>
    <w:qFormat/>
    <w:rsid w:val="00DA25AF"/>
    <w:pPr>
      <w:numPr>
        <w:numId w:val="19"/>
      </w:numPr>
      <w:tabs>
        <w:tab w:val="left" w:pos="0"/>
      </w:tabs>
      <w:spacing w:after="0" w:line="240" w:lineRule="auto"/>
      <w:jc w:val="both"/>
    </w:pPr>
    <w:rPr>
      <w:rFonts w:cs="Arial"/>
      <w:caps/>
      <w:noProof/>
      <w:sz w:val="27"/>
      <w:szCs w:val="27"/>
      <w:shd w:val="clear" w:color="auto" w:fill="FFFFFF"/>
    </w:rPr>
  </w:style>
  <w:style w:type="character" w:customStyle="1" w:styleId="Ttulo-SumriosChar">
    <w:name w:val="Título - Sumários Char"/>
    <w:link w:val="Ttulo-Sumrios"/>
    <w:rsid w:val="00DA25AF"/>
    <w:rPr>
      <w:rFonts w:ascii="Arial" w:hAnsi="Arial" w:cs="Arial"/>
      <w:b/>
      <w:caps/>
      <w:noProof/>
      <w:color w:val="000000" w:themeColor="text1"/>
      <w:sz w:val="27"/>
      <w:szCs w:val="27"/>
    </w:rPr>
  </w:style>
  <w:style w:type="paragraph" w:styleId="Legenda">
    <w:name w:val="caption"/>
    <w:aliases w:val="Legenda da Figura"/>
    <w:next w:val="Corpodetexto"/>
    <w:link w:val="LegendaChar"/>
    <w:autoRedefine/>
    <w:uiPriority w:val="35"/>
    <w:unhideWhenUsed/>
    <w:qFormat/>
    <w:rsid w:val="00ED1183"/>
    <w:pPr>
      <w:contextualSpacing/>
      <w:jc w:val="center"/>
    </w:pPr>
    <w:rPr>
      <w:rFonts w:ascii="Arial" w:hAnsi="Arial"/>
      <w:bCs/>
    </w:rPr>
  </w:style>
  <w:style w:type="paragraph" w:styleId="ndicedeilustraes">
    <w:name w:val="table of figures"/>
    <w:aliases w:val="lISTA de ilustrações"/>
    <w:next w:val="SemEspaamento"/>
    <w:autoRedefine/>
    <w:uiPriority w:val="99"/>
    <w:unhideWhenUsed/>
    <w:qFormat/>
    <w:rsid w:val="00A36C8B"/>
    <w:pPr>
      <w:tabs>
        <w:tab w:val="left" w:leader="dot" w:pos="8789"/>
      </w:tabs>
      <w:suppressAutoHyphens/>
    </w:pPr>
    <w:rPr>
      <w:rFonts w:ascii="Arial" w:hAnsi="Arial" w:cs="Calibri"/>
      <w:sz w:val="24"/>
      <w:szCs w:val="22"/>
      <w:lang w:eastAsia="ar-SA"/>
    </w:rPr>
  </w:style>
  <w:style w:type="paragraph" w:styleId="Sumrio3">
    <w:name w:val="toc 3"/>
    <w:next w:val="Sumrio4"/>
    <w:autoRedefine/>
    <w:uiPriority w:val="39"/>
    <w:unhideWhenUsed/>
    <w:qFormat/>
    <w:rsid w:val="00B118A1"/>
    <w:pPr>
      <w:tabs>
        <w:tab w:val="left" w:pos="8789"/>
      </w:tabs>
    </w:pPr>
    <w:rPr>
      <w:rFonts w:ascii="Arial" w:hAnsi="Arial"/>
      <w:sz w:val="24"/>
      <w:szCs w:val="22"/>
    </w:rPr>
  </w:style>
  <w:style w:type="paragraph" w:styleId="Citao">
    <w:name w:val="Quote"/>
    <w:aliases w:val="Citação com Olho"/>
    <w:next w:val="Corpodetexto"/>
    <w:link w:val="CitaoChar"/>
    <w:autoRedefine/>
    <w:uiPriority w:val="29"/>
    <w:qFormat/>
    <w:rsid w:val="005A79AF"/>
    <w:pPr>
      <w:pBdr>
        <w:top w:val="single" w:sz="8" w:space="4" w:color="auto"/>
        <w:left w:val="single" w:sz="8" w:space="4" w:color="auto"/>
        <w:bottom w:val="single" w:sz="8" w:space="4" w:color="auto"/>
        <w:right w:val="single" w:sz="8" w:space="4" w:color="auto"/>
      </w:pBdr>
      <w:spacing w:before="240" w:after="360"/>
      <w:jc w:val="center"/>
    </w:pPr>
    <w:rPr>
      <w:rFonts w:ascii="Arial" w:hAnsi="Arial"/>
      <w:i/>
      <w:iCs/>
      <w:sz w:val="24"/>
    </w:rPr>
  </w:style>
  <w:style w:type="character" w:customStyle="1" w:styleId="CitaoChar">
    <w:name w:val="Citação Char"/>
    <w:aliases w:val="Citação com Olho Char"/>
    <w:link w:val="Citao"/>
    <w:uiPriority w:val="29"/>
    <w:rsid w:val="005A79AF"/>
    <w:rPr>
      <w:rFonts w:ascii="Arial" w:hAnsi="Arial"/>
      <w:i/>
      <w:iCs/>
      <w:sz w:val="24"/>
    </w:rPr>
  </w:style>
  <w:style w:type="character" w:customStyle="1" w:styleId="apple-converted-space">
    <w:name w:val="apple-converted-space"/>
    <w:rsid w:val="00987BE0"/>
  </w:style>
  <w:style w:type="paragraph" w:customStyle="1" w:styleId="Cdigo-fonte">
    <w:name w:val="Código-fonte"/>
    <w:basedOn w:val="Normal"/>
    <w:link w:val="Cdigo-fonteChar"/>
    <w:qFormat/>
    <w:rsid w:val="005A79AF"/>
    <w:pPr>
      <w:spacing w:after="0" w:line="240" w:lineRule="auto"/>
    </w:pPr>
    <w:rPr>
      <w:rFonts w:ascii="Courier New" w:eastAsia="Times New Roman" w:hAnsi="Courier New" w:cs="Consolas"/>
      <w:szCs w:val="24"/>
      <w:lang w:val="en-US"/>
    </w:rPr>
  </w:style>
  <w:style w:type="character" w:customStyle="1" w:styleId="Cdigo-fonteChar">
    <w:name w:val="Código-fonte Char"/>
    <w:link w:val="Cdigo-fonte"/>
    <w:rsid w:val="005A79AF"/>
    <w:rPr>
      <w:rFonts w:ascii="Courier New" w:eastAsia="Times New Roman" w:hAnsi="Courier New" w:cs="Consolas"/>
      <w:sz w:val="24"/>
      <w:szCs w:val="24"/>
      <w:lang w:val="en-US"/>
    </w:rPr>
  </w:style>
  <w:style w:type="paragraph" w:styleId="Bibliografia">
    <w:name w:val="Bibliography"/>
    <w:next w:val="Corpodetexto"/>
    <w:autoRedefine/>
    <w:uiPriority w:val="37"/>
    <w:unhideWhenUsed/>
    <w:qFormat/>
    <w:rsid w:val="0076599A"/>
    <w:pPr>
      <w:spacing w:after="240"/>
    </w:pPr>
    <w:rPr>
      <w:rFonts w:ascii="Arial" w:hAnsi="Arial" w:cs="Consolas"/>
      <w:noProof/>
      <w:sz w:val="24"/>
      <w:szCs w:val="24"/>
      <w:lang w:val="en-US"/>
    </w:rPr>
  </w:style>
  <w:style w:type="paragraph" w:customStyle="1" w:styleId="DicaouImportante">
    <w:name w:val="Dica ou Importante"/>
    <w:autoRedefine/>
    <w:qFormat/>
    <w:rsid w:val="0076599A"/>
    <w:pPr>
      <w:pBdr>
        <w:top w:val="dotted" w:sz="4" w:space="2" w:color="auto" w:shadow="1"/>
        <w:left w:val="dotted" w:sz="4" w:space="4" w:color="auto" w:shadow="1"/>
        <w:bottom w:val="dotted" w:sz="4" w:space="2" w:color="auto" w:shadow="1"/>
        <w:right w:val="dotted" w:sz="4" w:space="13" w:color="auto" w:shadow="1"/>
      </w:pBdr>
      <w:shd w:val="pct5" w:color="auto" w:fill="auto"/>
      <w:spacing w:before="240" w:after="360"/>
      <w:ind w:right="284"/>
      <w:jc w:val="center"/>
    </w:pPr>
    <w:rPr>
      <w:rFonts w:ascii="Arial" w:hAnsi="Arial"/>
      <w:sz w:val="24"/>
      <w:szCs w:val="22"/>
    </w:rPr>
  </w:style>
  <w:style w:type="paragraph" w:customStyle="1" w:styleId="LegendadeTabela">
    <w:name w:val="Legenda de Tabela"/>
    <w:basedOn w:val="Legenda"/>
    <w:link w:val="LegendadeTabelaChar"/>
    <w:rsid w:val="00732060"/>
    <w:pPr>
      <w:spacing w:before="40" w:after="40"/>
      <w:jc w:val="left"/>
    </w:pPr>
  </w:style>
  <w:style w:type="paragraph" w:customStyle="1" w:styleId="Bullet">
    <w:name w:val="Bullet"/>
    <w:link w:val="BulletChar"/>
    <w:autoRedefine/>
    <w:qFormat/>
    <w:rsid w:val="0091487C"/>
    <w:pPr>
      <w:numPr>
        <w:numId w:val="1"/>
      </w:numPr>
      <w:spacing w:after="120" w:line="360" w:lineRule="auto"/>
      <w:ind w:left="1066" w:hanging="357"/>
      <w:jc w:val="both"/>
    </w:pPr>
    <w:rPr>
      <w:rFonts w:ascii="Arial" w:hAnsi="Arial"/>
      <w:noProof/>
      <w:sz w:val="24"/>
      <w:szCs w:val="22"/>
    </w:rPr>
  </w:style>
  <w:style w:type="character" w:customStyle="1" w:styleId="LegendaChar">
    <w:name w:val="Legenda Char"/>
    <w:aliases w:val="Legenda da Figura Char"/>
    <w:link w:val="Legenda"/>
    <w:uiPriority w:val="35"/>
    <w:rsid w:val="00ED1183"/>
    <w:rPr>
      <w:rFonts w:ascii="Arial" w:hAnsi="Arial"/>
      <w:bCs/>
    </w:rPr>
  </w:style>
  <w:style w:type="character" w:customStyle="1" w:styleId="LegendadeTabelaChar">
    <w:name w:val="Legenda de Tabela Char"/>
    <w:link w:val="LegendadeTabela"/>
    <w:rsid w:val="00732060"/>
    <w:rPr>
      <w:rFonts w:ascii="Arial" w:eastAsia="Calibri" w:hAnsi="Arial" w:cs="Times New Roman"/>
      <w:bCs/>
      <w:sz w:val="20"/>
      <w:szCs w:val="20"/>
    </w:rPr>
  </w:style>
  <w:style w:type="character" w:customStyle="1" w:styleId="BulletChar">
    <w:name w:val="Bullet Char"/>
    <w:link w:val="Bullet"/>
    <w:rsid w:val="0091487C"/>
    <w:rPr>
      <w:rFonts w:ascii="Arial" w:hAnsi="Arial"/>
      <w:noProof/>
      <w:sz w:val="24"/>
      <w:szCs w:val="22"/>
    </w:rPr>
  </w:style>
  <w:style w:type="paragraph" w:styleId="PargrafodaLista">
    <w:name w:val="List Paragraph"/>
    <w:basedOn w:val="Normal"/>
    <w:autoRedefine/>
    <w:uiPriority w:val="34"/>
    <w:qFormat/>
    <w:rsid w:val="00384DEE"/>
    <w:rPr>
      <w:color w:val="FF0000"/>
      <w:sz w:val="22"/>
      <w:szCs w:val="20"/>
    </w:rPr>
  </w:style>
  <w:style w:type="paragraph" w:styleId="Cabealho">
    <w:name w:val="header"/>
    <w:basedOn w:val="Normal"/>
    <w:link w:val="CabealhoChar"/>
    <w:uiPriority w:val="99"/>
    <w:unhideWhenUsed/>
    <w:rsid w:val="00987BE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7BE0"/>
    <w:rPr>
      <w:rFonts w:ascii="Arial" w:eastAsia="Calibri" w:hAnsi="Arial" w:cs="Times New Roman"/>
      <w:sz w:val="24"/>
    </w:rPr>
  </w:style>
  <w:style w:type="table" w:customStyle="1" w:styleId="QuadroEAD">
    <w:name w:val="Quadro EAD"/>
    <w:basedOn w:val="Tabelanormal"/>
    <w:uiPriority w:val="99"/>
    <w:rsid w:val="00987BE0"/>
    <w:rPr>
      <w:rFonts w:ascii="Arial" w:hAnsi="Arial"/>
      <w:sz w:val="24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rPr>
        <w:rFonts w:ascii="Arial" w:hAnsi="Arial"/>
        <w:b/>
        <w:sz w:val="24"/>
      </w:rPr>
      <w:tblPr/>
      <w:tcPr>
        <w:shd w:val="clear" w:color="auto" w:fill="E7E6E6" w:themeFill="background2"/>
        <w:vAlign w:val="center"/>
      </w:tcPr>
    </w:tblStylePr>
  </w:style>
  <w:style w:type="paragraph" w:styleId="Rodap">
    <w:name w:val="footer"/>
    <w:link w:val="RodapChar"/>
    <w:autoRedefine/>
    <w:uiPriority w:val="99"/>
    <w:unhideWhenUsed/>
    <w:qFormat/>
    <w:rsid w:val="00A36C8B"/>
    <w:pPr>
      <w:tabs>
        <w:tab w:val="center" w:pos="4252"/>
        <w:tab w:val="right" w:pos="8504"/>
      </w:tabs>
    </w:pPr>
    <w:rPr>
      <w:rFonts w:ascii="Arial" w:hAnsi="Arial"/>
      <w:szCs w:val="22"/>
    </w:rPr>
  </w:style>
  <w:style w:type="character" w:customStyle="1" w:styleId="RodapChar">
    <w:name w:val="Rodapé Char"/>
    <w:link w:val="Rodap"/>
    <w:uiPriority w:val="99"/>
    <w:rsid w:val="00A36C8B"/>
    <w:rPr>
      <w:rFonts w:ascii="Arial" w:hAnsi="Arial"/>
      <w:szCs w:val="22"/>
    </w:rPr>
  </w:style>
  <w:style w:type="table" w:customStyle="1" w:styleId="Histricoderevises">
    <w:name w:val="Histórico de revisões"/>
    <w:basedOn w:val="Tabelanormal"/>
    <w:uiPriority w:val="99"/>
    <w:rsid w:val="00987BE0"/>
    <w:rPr>
      <w:rFonts w:ascii="Arial" w:hAnsi="Arial"/>
      <w:sz w:val="18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rPr>
        <w:rFonts w:ascii="Arial" w:hAnsi="Arial"/>
        <w:b/>
        <w:color w:val="FFFFFF" w:themeColor="background1"/>
        <w:sz w:val="18"/>
      </w:rPr>
      <w:tblPr/>
      <w:tcPr>
        <w:shd w:val="clear" w:color="auto" w:fill="A5A5A5" w:themeFill="accent3"/>
        <w:vAlign w:val="center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comgrade">
    <w:name w:val="Table Grid"/>
    <w:basedOn w:val="Tabelanormal"/>
    <w:uiPriority w:val="39"/>
    <w:rsid w:val="00987B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decdigo-fonte">
    <w:name w:val="Tabela de código-fonte"/>
    <w:basedOn w:val="Tabelanormal"/>
    <w:uiPriority w:val="99"/>
    <w:rsid w:val="00987BE0"/>
    <w:rPr>
      <w:rFonts w:ascii="Courier New" w:hAnsi="Courier New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egendadaFontedaFigura">
    <w:name w:val="Legenda da Fonte da Figura"/>
    <w:basedOn w:val="Legenda"/>
    <w:link w:val="LegendadaFontedaFiguraChar"/>
    <w:rsid w:val="00C2382B"/>
    <w:pPr>
      <w:spacing w:after="240"/>
    </w:pPr>
  </w:style>
  <w:style w:type="table" w:customStyle="1" w:styleId="TabelaEAD">
    <w:name w:val="Tabela EAD"/>
    <w:basedOn w:val="Tabelanormal"/>
    <w:uiPriority w:val="99"/>
    <w:rsid w:val="00316B13"/>
    <w:pPr>
      <w:jc w:val="center"/>
    </w:pPr>
    <w:rPr>
      <w:rFonts w:ascii="Arial" w:hAnsi="Arial"/>
    </w:rPr>
    <w:tblPr>
      <w:tblStyleRowBandSize w:val="1"/>
      <w:tblStyleColBandSize w:val="1"/>
      <w:tblBorders>
        <w:bottom w:val="single" w:sz="4" w:space="0" w:color="auto"/>
        <w:insideV w:val="single" w:sz="4" w:space="0" w:color="auto"/>
      </w:tblBorders>
    </w:tblPr>
    <w:tcPr>
      <w:vAlign w:val="center"/>
    </w:tcPr>
    <w:tblStylePr w:type="firstRow">
      <w:pPr>
        <w:jc w:val="center"/>
      </w:pPr>
      <w:rPr>
        <w:rFonts w:ascii="Arial" w:hAnsi="Arial"/>
        <w:sz w:val="20"/>
      </w:rPr>
      <w:tblPr/>
      <w:tcPr>
        <w:tcBorders>
          <w:top w:val="single" w:sz="4" w:space="0" w:color="auto"/>
          <w:left w:val="nil"/>
          <w:bottom w:val="nil"/>
          <w:right w:val="nil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E7E6E6" w:themeFill="background2"/>
      </w:tcPr>
    </w:tblStylePr>
    <w:tblStylePr w:type="lastCol"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  <w:tl2br w:val="nil"/>
          <w:tr2bl w:val="nil"/>
        </w:tcBorders>
      </w:tcPr>
    </w:tblStylePr>
    <w:tblStylePr w:type="band1Vert">
      <w:tblPr/>
      <w:tcPr>
        <w:tcBorders>
          <w:right w:val="single" w:sz="4" w:space="0" w:color="auto"/>
          <w:insideV w:val="nil"/>
        </w:tcBorders>
      </w:tcPr>
    </w:tblStylePr>
    <w:tblStylePr w:type="band2Vert">
      <w:tblPr/>
      <w:tcPr>
        <w:tcBorders>
          <w:left w:val="nil"/>
          <w:right w:val="single" w:sz="4" w:space="0" w:color="auto"/>
          <w:insideV w:val="nil"/>
        </w:tcBorders>
      </w:tcPr>
    </w:tblStylePr>
    <w:tblStylePr w:type="band1Horz">
      <w:tblPr/>
      <w:tcPr>
        <w:tcBorders>
          <w:top w:val="single" w:sz="4" w:space="0" w:color="auto"/>
          <w:bottom w:val="nil"/>
        </w:tcBorders>
      </w:tcPr>
    </w:tblStylePr>
    <w:tblStylePr w:type="band2Horz">
      <w:tblPr/>
      <w:tcPr>
        <w:tcBorders>
          <w:top w:val="single" w:sz="4" w:space="0" w:color="auto"/>
        </w:tcBorders>
      </w:tcPr>
    </w:tblStylePr>
  </w:style>
  <w:style w:type="character" w:customStyle="1" w:styleId="LegendadaFontedaFiguraChar">
    <w:name w:val="Legenda da Fonte da Figura Char"/>
    <w:basedOn w:val="LegendaChar"/>
    <w:link w:val="LegendadaFontedaFigura"/>
    <w:rsid w:val="00C2382B"/>
    <w:rPr>
      <w:rFonts w:ascii="Arial" w:eastAsia="Calibri" w:hAnsi="Arial" w:cs="Times New Roman"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36C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36C8B"/>
    <w:rPr>
      <w:rFonts w:ascii="Tahoma" w:eastAsia="Calibri" w:hAnsi="Tahoma" w:cs="Tahoma"/>
      <w:sz w:val="16"/>
      <w:szCs w:val="16"/>
    </w:rPr>
  </w:style>
  <w:style w:type="paragraph" w:customStyle="1" w:styleId="LegendadeQuadro">
    <w:name w:val="Legenda de Quadro"/>
    <w:basedOn w:val="Legenda"/>
    <w:link w:val="LegendadeQuadroChar"/>
    <w:qFormat/>
    <w:rsid w:val="00A36C8B"/>
    <w:pPr>
      <w:jc w:val="left"/>
    </w:pPr>
  </w:style>
  <w:style w:type="character" w:customStyle="1" w:styleId="LegendadeQuadroChar">
    <w:name w:val="Legenda de Quadro Char"/>
    <w:link w:val="LegendadeQuadro"/>
    <w:rsid w:val="00A36C8B"/>
    <w:rPr>
      <w:rFonts w:ascii="Arial" w:hAnsi="Arial"/>
      <w:bCs/>
    </w:rPr>
  </w:style>
  <w:style w:type="paragraph" w:customStyle="1" w:styleId="TXTRESUMO">
    <w:name w:val="TXT RESUMO"/>
    <w:link w:val="TXTRESUMOChar"/>
    <w:autoRedefine/>
    <w:qFormat/>
    <w:rsid w:val="00A36C8B"/>
    <w:pPr>
      <w:jc w:val="both"/>
    </w:pPr>
    <w:rPr>
      <w:rFonts w:ascii="Arial" w:hAnsi="Arial"/>
      <w:sz w:val="24"/>
      <w:szCs w:val="22"/>
    </w:rPr>
  </w:style>
  <w:style w:type="character" w:customStyle="1" w:styleId="TXTRESUMOChar">
    <w:name w:val="TXT RESUMO Char"/>
    <w:basedOn w:val="Fontepargpadro"/>
    <w:link w:val="TXTRESUMO"/>
    <w:rsid w:val="00A36C8B"/>
    <w:rPr>
      <w:rFonts w:ascii="Arial" w:hAnsi="Arial"/>
      <w:sz w:val="24"/>
      <w:szCs w:val="22"/>
    </w:rPr>
  </w:style>
  <w:style w:type="paragraph" w:customStyle="1" w:styleId="FonteFigura">
    <w:name w:val="FonteFigura"/>
    <w:link w:val="FonteFiguraChar"/>
    <w:autoRedefine/>
    <w:qFormat/>
    <w:rsid w:val="00ED1183"/>
    <w:pPr>
      <w:spacing w:after="240"/>
      <w:jc w:val="center"/>
    </w:pPr>
    <w:rPr>
      <w:rFonts w:ascii="Arial" w:hAnsi="Arial"/>
      <w:bCs/>
    </w:rPr>
  </w:style>
  <w:style w:type="character" w:customStyle="1" w:styleId="FonteFiguraChar">
    <w:name w:val="FonteFigura Char"/>
    <w:basedOn w:val="LegendaChar"/>
    <w:link w:val="FonteFigura"/>
    <w:rsid w:val="00ED1183"/>
    <w:rPr>
      <w:rFonts w:ascii="Arial" w:hAnsi="Arial"/>
      <w:bCs/>
    </w:rPr>
  </w:style>
  <w:style w:type="paragraph" w:customStyle="1" w:styleId="separador">
    <w:name w:val="separador"/>
    <w:link w:val="separadorChar"/>
    <w:autoRedefine/>
    <w:qFormat/>
    <w:rsid w:val="00A36C8B"/>
    <w:rPr>
      <w:rFonts w:ascii="Arial" w:hAnsi="Arial"/>
      <w:sz w:val="24"/>
      <w:szCs w:val="22"/>
    </w:rPr>
  </w:style>
  <w:style w:type="character" w:customStyle="1" w:styleId="separadorChar">
    <w:name w:val="separador Char"/>
    <w:basedOn w:val="Fontepargpadro"/>
    <w:link w:val="separador"/>
    <w:rsid w:val="00A36C8B"/>
    <w:rPr>
      <w:rFonts w:ascii="Arial" w:hAnsi="Arial"/>
      <w:sz w:val="24"/>
      <w:szCs w:val="22"/>
    </w:rPr>
  </w:style>
  <w:style w:type="paragraph" w:styleId="Corpodetexto">
    <w:name w:val="Body Text"/>
    <w:basedOn w:val="Normal"/>
    <w:link w:val="CorpodetextoChar"/>
    <w:uiPriority w:val="1"/>
    <w:unhideWhenUsed/>
    <w:qFormat/>
    <w:rsid w:val="00A36C8B"/>
  </w:style>
  <w:style w:type="character" w:customStyle="1" w:styleId="CorpodetextoChar">
    <w:name w:val="Corpo de texto Char"/>
    <w:basedOn w:val="Fontepargpadro"/>
    <w:link w:val="Corpodetexto"/>
    <w:uiPriority w:val="1"/>
    <w:semiHidden/>
    <w:rsid w:val="00A36C8B"/>
    <w:rPr>
      <w:rFonts w:ascii="Arial" w:hAnsi="Arial"/>
      <w:sz w:val="24"/>
      <w:szCs w:val="22"/>
    </w:rPr>
  </w:style>
  <w:style w:type="paragraph" w:styleId="SemEspaamento">
    <w:name w:val="No Spacing"/>
    <w:uiPriority w:val="1"/>
    <w:rsid w:val="00A36C8B"/>
    <w:pPr>
      <w:ind w:firstLine="851"/>
      <w:jc w:val="both"/>
    </w:pPr>
    <w:rPr>
      <w:rFonts w:ascii="Arial" w:hAnsi="Arial"/>
      <w:sz w:val="24"/>
      <w:szCs w:val="22"/>
    </w:rPr>
  </w:style>
  <w:style w:type="paragraph" w:styleId="Sumrio4">
    <w:name w:val="toc 4"/>
    <w:basedOn w:val="Normal"/>
    <w:next w:val="Normal"/>
    <w:autoRedefine/>
    <w:uiPriority w:val="39"/>
    <w:semiHidden/>
    <w:unhideWhenUsed/>
    <w:rsid w:val="00A36C8B"/>
    <w:pPr>
      <w:spacing w:after="100"/>
      <w:ind w:left="720"/>
    </w:pPr>
  </w:style>
  <w:style w:type="character" w:styleId="Refdecomentrio">
    <w:name w:val="annotation reference"/>
    <w:basedOn w:val="Fontepargpadro"/>
    <w:uiPriority w:val="99"/>
    <w:semiHidden/>
    <w:unhideWhenUsed/>
    <w:rsid w:val="00A36C8B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A36C8B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A36C8B"/>
    <w:rPr>
      <w:rFonts w:ascii="Arial" w:hAnsi="Arial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A36C8B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A36C8B"/>
    <w:rPr>
      <w:rFonts w:ascii="Arial" w:hAnsi="Arial"/>
      <w:b/>
      <w:bCs/>
    </w:rPr>
  </w:style>
  <w:style w:type="paragraph" w:customStyle="1" w:styleId="TextoQuadro">
    <w:name w:val="TextoQuadro"/>
    <w:link w:val="TextoQuadroChar"/>
    <w:autoRedefine/>
    <w:qFormat/>
    <w:rsid w:val="00556B5B"/>
    <w:rPr>
      <w:rFonts w:ascii="Arial" w:hAnsi="Arial"/>
      <w:sz w:val="22"/>
      <w:szCs w:val="22"/>
      <w:lang w:eastAsia="pt-BR"/>
    </w:rPr>
  </w:style>
  <w:style w:type="paragraph" w:customStyle="1" w:styleId="TextoTabela">
    <w:name w:val="TextoTabela"/>
    <w:basedOn w:val="TextoQuadro"/>
    <w:link w:val="TextoTabelaChar"/>
    <w:autoRedefine/>
    <w:qFormat/>
    <w:rsid w:val="00556B5B"/>
    <w:pPr>
      <w:jc w:val="right"/>
    </w:pPr>
  </w:style>
  <w:style w:type="character" w:customStyle="1" w:styleId="TextoQuadroChar">
    <w:name w:val="TextoQuadro Char"/>
    <w:basedOn w:val="Fontepargpadro"/>
    <w:link w:val="TextoQuadro"/>
    <w:rsid w:val="00556B5B"/>
    <w:rPr>
      <w:rFonts w:ascii="Arial" w:hAnsi="Arial"/>
      <w:sz w:val="22"/>
      <w:szCs w:val="22"/>
      <w:lang w:eastAsia="pt-BR"/>
    </w:rPr>
  </w:style>
  <w:style w:type="paragraph" w:customStyle="1" w:styleId="ttuloqdtabela">
    <w:name w:val="títuloqdtabela"/>
    <w:basedOn w:val="TextoQuadro"/>
    <w:link w:val="ttuloqdtabelaChar"/>
    <w:autoRedefine/>
    <w:qFormat/>
    <w:rsid w:val="00556B5B"/>
    <w:pPr>
      <w:jc w:val="center"/>
    </w:pPr>
    <w:rPr>
      <w:b/>
    </w:rPr>
  </w:style>
  <w:style w:type="character" w:customStyle="1" w:styleId="TextoTabelaChar">
    <w:name w:val="TextoTabela Char"/>
    <w:basedOn w:val="TextoQuadroChar"/>
    <w:link w:val="TextoTabela"/>
    <w:rsid w:val="00556B5B"/>
    <w:rPr>
      <w:rFonts w:ascii="Arial" w:hAnsi="Arial"/>
      <w:sz w:val="22"/>
      <w:szCs w:val="22"/>
      <w:lang w:eastAsia="pt-BR"/>
    </w:rPr>
  </w:style>
  <w:style w:type="paragraph" w:customStyle="1" w:styleId="Citaodiretalonga">
    <w:name w:val="Citação direta longa"/>
    <w:link w:val="CitaodiretalongaChar"/>
    <w:autoRedefine/>
    <w:qFormat/>
    <w:rsid w:val="0076599A"/>
    <w:pPr>
      <w:spacing w:before="240" w:after="360"/>
      <w:ind w:left="2268"/>
      <w:jc w:val="both"/>
    </w:pPr>
    <w:rPr>
      <w:rFonts w:ascii="Arial" w:hAnsi="Arial"/>
      <w:sz w:val="22"/>
      <w:szCs w:val="22"/>
    </w:rPr>
  </w:style>
  <w:style w:type="character" w:customStyle="1" w:styleId="ttuloqdtabelaChar">
    <w:name w:val="títuloqdtabela Char"/>
    <w:basedOn w:val="TextoQuadroChar"/>
    <w:link w:val="ttuloqdtabela"/>
    <w:rsid w:val="00556B5B"/>
    <w:rPr>
      <w:rFonts w:ascii="Arial" w:hAnsi="Arial"/>
      <w:b/>
      <w:sz w:val="22"/>
      <w:szCs w:val="22"/>
      <w:lang w:eastAsia="pt-BR"/>
    </w:rPr>
  </w:style>
  <w:style w:type="character" w:customStyle="1" w:styleId="CitaodiretalongaChar">
    <w:name w:val="Citação direta longa Char"/>
    <w:basedOn w:val="Fontepargpadro"/>
    <w:link w:val="Citaodiretalonga"/>
    <w:rsid w:val="0076599A"/>
    <w:rPr>
      <w:rFonts w:ascii="Arial" w:hAnsi="Arial"/>
      <w:sz w:val="22"/>
      <w:szCs w:val="22"/>
    </w:rPr>
  </w:style>
  <w:style w:type="paragraph" w:customStyle="1" w:styleId="Comandodeprompt">
    <w:name w:val="Comando de prompt"/>
    <w:basedOn w:val="Normal"/>
    <w:link w:val="ComandodepromptChar"/>
    <w:autoRedefine/>
    <w:qFormat/>
    <w:rsid w:val="002E35AE"/>
    <w:pPr>
      <w:framePr w:wrap="around" w:vAnchor="text" w:hAnchor="text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120" w:line="240" w:lineRule="auto"/>
      <w:ind w:firstLine="0"/>
      <w:jc w:val="left"/>
    </w:pPr>
    <w:rPr>
      <w:rFonts w:ascii="Courier New" w:hAnsi="Courier New"/>
    </w:rPr>
  </w:style>
  <w:style w:type="paragraph" w:customStyle="1" w:styleId="Sub-bullet">
    <w:name w:val="Sub-bullet"/>
    <w:basedOn w:val="Normal"/>
    <w:link w:val="Sub-bulletChar"/>
    <w:qFormat/>
    <w:rsid w:val="0091487C"/>
    <w:pPr>
      <w:numPr>
        <w:numId w:val="11"/>
      </w:numPr>
      <w:ind w:left="1282" w:hanging="210"/>
    </w:pPr>
  </w:style>
  <w:style w:type="character" w:customStyle="1" w:styleId="ComandodepromptChar">
    <w:name w:val="Comando de prompt Char"/>
    <w:basedOn w:val="Fontepargpadro"/>
    <w:link w:val="Comandodeprompt"/>
    <w:rsid w:val="002E35AE"/>
    <w:rPr>
      <w:rFonts w:ascii="Courier New" w:hAnsi="Courier New"/>
      <w:sz w:val="24"/>
      <w:szCs w:val="22"/>
    </w:rPr>
  </w:style>
  <w:style w:type="character" w:customStyle="1" w:styleId="Sub-bulletChar">
    <w:name w:val="Sub-bullet Char"/>
    <w:basedOn w:val="Fontepargpadro"/>
    <w:link w:val="Sub-bullet"/>
    <w:rsid w:val="0091487C"/>
    <w:rPr>
      <w:rFonts w:ascii="Arial" w:hAnsi="Arial"/>
      <w:sz w:val="24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272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1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3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47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4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3.xml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l1703\Desktop\Templates\FIAP%20ON%20-%20Template%20para%20material%20did&#225;tico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928b449c-4048-41b9-b1ff-c1bded207bbf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F754A164037A342822787745401CD7E" ma:contentTypeVersion="8" ma:contentTypeDescription="Crie um novo documento." ma:contentTypeScope="" ma:versionID="830533c3e35ba3421b20fec17aa3999a">
  <xsd:schema xmlns:xsd="http://www.w3.org/2001/XMLSchema" xmlns:xs="http://www.w3.org/2001/XMLSchema" xmlns:p="http://schemas.microsoft.com/office/2006/metadata/properties" xmlns:ns2="928b449c-4048-41b9-b1ff-c1bded207bbf" targetNamespace="http://schemas.microsoft.com/office/2006/metadata/properties" ma:root="true" ma:fieldsID="9957e26483c5cdab1cfff435a8128afc" ns2:_="">
    <xsd:import namespace="928b449c-4048-41b9-b1ff-c1bded207bbf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8b449c-4048-41b9-b1ff-c1bded207bbf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29F964C-18B9-4A45-94DD-EC123EBD1EA3}">
  <ds:schemaRefs>
    <ds:schemaRef ds:uri="http://schemas.microsoft.com/office/2006/metadata/properties"/>
    <ds:schemaRef ds:uri="http://schemas.microsoft.com/office/infopath/2007/PartnerControls"/>
    <ds:schemaRef ds:uri="928b449c-4048-41b9-b1ff-c1bded207bbf"/>
  </ds:schemaRefs>
</ds:datastoreItem>
</file>

<file path=customXml/itemProps2.xml><?xml version="1.0" encoding="utf-8"?>
<ds:datastoreItem xmlns:ds="http://schemas.openxmlformats.org/officeDocument/2006/customXml" ds:itemID="{1D8FCC3F-5A3A-4A49-9E24-31FA32B262F8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A8AEB6EF-28AB-4828-A904-AC1D1ECEB8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28b449c-4048-41b9-b1ff-c1bded207bb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455A141-04C2-46A5-8540-AD6A0042615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FIAP ON - Template para material didático</Template>
  <TotalTime>91</TotalTime>
  <Pages>4</Pages>
  <Words>135</Words>
  <Characters>729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Template</vt:lpstr>
    </vt:vector>
  </TitlesOfParts>
  <Company/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</dc:title>
  <dc:subject>FIAP ON - Geração de Conteúdo</dc:subject>
  <dc:creator>Alexandre Barcelos</dc:creator>
  <cp:keywords>FIAP ON;Material Didático</cp:keywords>
  <cp:lastModifiedBy>PEDRO GUILHERME POLLONI BARRETO</cp:lastModifiedBy>
  <cp:revision>4</cp:revision>
  <dcterms:created xsi:type="dcterms:W3CDTF">2022-04-29T00:07:00Z</dcterms:created>
  <dcterms:modified xsi:type="dcterms:W3CDTF">2022-04-29T23:45:00Z</dcterms:modified>
  <cp:category>Material Didático</cp:category>
  <cp:contentStatus>Rascunho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0x010100DF754A164037A342822787745401CD7E</vt:lpwstr>
  </property>
</Properties>
</file>